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072" w:rsidRPr="001026D4" w:rsidRDefault="0041461C">
      <w:r w:rsidRPr="001026D4">
        <w:pict>
          <v:rect id="Rectángulo 1" o:spid="_x0000_s1036" style="position:absolute;margin-left:-75.65pt;margin-top:-51.5pt;width:584.6pt;height:120.95pt;z-index:251664896;visibility:visible;mso-wrap-edited:f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BaJAACAADgAwAADgAAAGRycy9lMm9Eb2MueG1srFNRjtMwEP1H4g6W/2mSErYQNV2tdrUIaYEV&#10;u3sA13ESi8Rjxk6TchvOwsUYO23pwh/ix/J4xs/vvRmvL6e+YzuFToMpebZIOVNGQqVNU/Knx9tX&#10;bzlzXphKdGBUyffK8cvNyxfr0RZqCS10lUJGIMYVoy15670tksTJVvXCLcAqQ8kasBeeQmySCsVI&#10;6H2XLNP0IhkBK4sglXN0ejMn+Sbi17WS/nNdO+VZV3Li5uOKcd2GNdmsRdGgsK2WBxriH1j0Qht6&#10;9AR1I7xgA+q/oHotERzUfiGhT6CutVRRA6nJ0j/UPLTCqqiFzHH2ZJP7f7Dy0+4ema6od5wZ0VOL&#10;vpBpP3+YZuiAZcGg0bqC6h7sPQaJzt6B/OqYgetWmEZdIcLYKlERrVifPLsQAkdX2Xb8CBXhi8FD&#10;9GqqsQ+A5AKbYkv2p5aoyTNJh6t8medL6pykXPZ6lV2ksWmJKI7XLTr/XkHPwqbkSPQjvNjdOU/0&#10;qfRYEl4zcKu7Lva9M88OqHA+UXFw5tuiICoHoKOU2RI/bafoXH40aQvVnoQizGNG34I2LeB3zkYa&#10;sZK7b4NAxVn3wZBZ77I8DzMZg/zNKsjE88z2PCOMJKiSe87m7bWf53iwqJuWXsqibANXZHCto/TA&#10;eGZFPoSAxig6chj5MKfncaz6/TE3vwAAAP//AwBQSwMEFAAGAAgAAAAhAIjcuBviAAAADQEAAA8A&#10;AABkcnMvZG93bnJldi54bWxMj8FKw0AQhu+C77CM4EXa3VgqTcymSEEsIhRT7XmbjEkwO5tmt0l8&#10;e6cnvX3D/PzzTbqebCsG7H3jSEM0VyCQClc2VGn42D/PViB8MFSa1hFq+EEP6+z6KjVJ6UZ6xyEP&#10;leAS8onRUIfQJVL6okZr/Nx1SLz7cr01gce+kmVvRi63rbxX6kFa0xBfqE2HmxqL7/xsNYzFbjjs&#10;317k7u6wdXTanjb556vWtzfT0yOIgFP4C8NFn9UhY6ejO1PpRathFi3jmLNMiyXDJaJUvABxZFqp&#10;CGSWyv9fZL8AAAD//wMAUEsBAi0AFAAGAAgAAAAhAOSZw8D7AAAA4QEAABMAAAAAAAAAAAAAAAAA&#10;AAAAAFtDb250ZW50X1R5cGVzXS54bWxQSwECLQAUAAYACAAAACEAI7Jq4dcAAACUAQAACwAAAAAA&#10;AAAAAAAAAAAsAQAAX3JlbHMvLnJlbHNQSwECLQAUAAYACAAAACEA8qBaJAACAADgAwAADgAAAAAA&#10;AAAAAAAAAAAsAgAAZHJzL2Uyb0RvYy54bWxQSwECLQAUAAYACAAAACEAiNy4G+IAAAANAQAADwAA&#10;AAAAAAAAAAAAAABYBAAAZHJzL2Rvd25yZXYueG1sUEsFBgAAAAAEAAQA8wAAAGcFAAAAAA==&#10;" filled="f" stroked="f">
            <v:textbox style="mso-next-textbox:#Rectángulo 1">
              <w:txbxContent>
                <w:p w:rsidR="00C813FF" w:rsidRPr="00F721A0" w:rsidRDefault="00AB270A" w:rsidP="00C813FF">
                  <w:pPr>
                    <w:rPr>
                      <w:rFonts w:ascii="Arial" w:hAnsi="Arial"/>
                      <w:b/>
                      <w:sz w:val="36"/>
                      <w:szCs w:val="36"/>
                    </w:rPr>
                  </w:pPr>
                  <w:r>
                    <w:rPr>
                      <w:rFonts w:ascii="Arial" w:hAnsi="Arial"/>
                      <w:b/>
                      <w:sz w:val="36"/>
                      <w:szCs w:val="36"/>
                    </w:rPr>
                    <w:t>Antonio</w:t>
                  </w:r>
                  <w:r w:rsidR="00C813FF" w:rsidRPr="00F721A0">
                    <w:rPr>
                      <w:rFonts w:ascii="Arial" w:hAnsi="Arial"/>
                      <w:b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36"/>
                      <w:szCs w:val="36"/>
                    </w:rPr>
                    <w:t>Guzmán</w:t>
                  </w:r>
                </w:p>
                <w:p w:rsidR="00C813FF" w:rsidRPr="00076B76" w:rsidRDefault="00C813FF" w:rsidP="00C813FF">
                  <w:pPr>
                    <w:rPr>
                      <w:rFonts w:ascii="Arial" w:hAnsi="Arial"/>
                      <w:b/>
                      <w:sz w:val="20"/>
                      <w:szCs w:val="20"/>
                    </w:rPr>
                  </w:pPr>
                  <w:r w:rsidRPr="00F721A0">
                    <w:rPr>
                      <w:rFonts w:ascii="Arial" w:hAnsi="Arial"/>
                      <w:sz w:val="20"/>
                      <w:szCs w:val="20"/>
                    </w:rPr>
                    <w:t xml:space="preserve">                                                          </w:t>
                  </w:r>
                  <w:r w:rsidR="00076B76" w:rsidRPr="00E719BB">
                    <w:rPr>
                      <w:rFonts w:ascii="Arial" w:hAnsi="Arial"/>
                      <w:b/>
                      <w:sz w:val="20"/>
                      <w:szCs w:val="20"/>
                    </w:rPr>
                    <w:t>20</w:t>
                  </w:r>
                  <w:r w:rsidR="00AB270A" w:rsidRPr="00076B76">
                    <w:rPr>
                      <w:rFonts w:ascii="Arial" w:hAnsi="Arial"/>
                      <w:b/>
                      <w:sz w:val="20"/>
                      <w:szCs w:val="20"/>
                    </w:rPr>
                    <w:t xml:space="preserve"> años</w:t>
                  </w:r>
                </w:p>
                <w:p w:rsidR="00C813FF" w:rsidRPr="00076B76" w:rsidRDefault="00C813FF" w:rsidP="00C813FF">
                  <w:pPr>
                    <w:rPr>
                      <w:rFonts w:ascii="Arial" w:hAnsi="Arial"/>
                      <w:b/>
                      <w:sz w:val="20"/>
                      <w:szCs w:val="20"/>
                    </w:rPr>
                  </w:pPr>
                  <w:r w:rsidRPr="00076B76">
                    <w:rPr>
                      <w:rFonts w:ascii="Arial" w:hAnsi="Arial"/>
                      <w:b/>
                      <w:sz w:val="20"/>
                      <w:szCs w:val="20"/>
                    </w:rPr>
                    <w:t xml:space="preserve">                                                          </w:t>
                  </w:r>
                  <w:r w:rsidR="00AB270A" w:rsidRPr="00076B76">
                    <w:rPr>
                      <w:rFonts w:ascii="Arial" w:hAnsi="Arial"/>
                      <w:b/>
                      <w:sz w:val="20"/>
                      <w:szCs w:val="20"/>
                    </w:rPr>
                    <w:t>Charallave</w:t>
                  </w:r>
                  <w:r w:rsidRPr="00076B76">
                    <w:rPr>
                      <w:rFonts w:ascii="Arial" w:hAnsi="Arial"/>
                      <w:b/>
                      <w:sz w:val="20"/>
                      <w:szCs w:val="20"/>
                    </w:rPr>
                    <w:t xml:space="preserve">, </w:t>
                  </w:r>
                  <w:r w:rsidR="00AB270A" w:rsidRPr="00076B76">
                    <w:rPr>
                      <w:rFonts w:ascii="Arial" w:hAnsi="Arial"/>
                      <w:b/>
                      <w:sz w:val="20"/>
                      <w:szCs w:val="20"/>
                    </w:rPr>
                    <w:t>Carúpano</w:t>
                  </w:r>
                  <w:r w:rsidRPr="00076B76">
                    <w:rPr>
                      <w:rFonts w:ascii="Arial" w:hAnsi="Arial"/>
                      <w:b/>
                      <w:sz w:val="20"/>
                      <w:szCs w:val="20"/>
                    </w:rPr>
                    <w:t>-</w:t>
                  </w:r>
                  <w:r w:rsidR="00AB270A" w:rsidRPr="00076B76">
                    <w:rPr>
                      <w:rFonts w:ascii="Arial" w:hAnsi="Arial"/>
                      <w:b/>
                      <w:sz w:val="20"/>
                      <w:szCs w:val="20"/>
                    </w:rPr>
                    <w:t>Venezuela</w:t>
                  </w:r>
                  <w:r w:rsidRPr="00076B76">
                    <w:rPr>
                      <w:rFonts w:ascii="Arial" w:hAnsi="Arial"/>
                      <w:b/>
                      <w:sz w:val="20"/>
                      <w:szCs w:val="20"/>
                    </w:rPr>
                    <w:t xml:space="preserve">              </w:t>
                  </w:r>
                </w:p>
                <w:p w:rsidR="00C813FF" w:rsidRPr="00076B76" w:rsidRDefault="00C813FF" w:rsidP="00C813FF">
                  <w:pPr>
                    <w:rPr>
                      <w:rFonts w:ascii="Arial" w:hAnsi="Arial"/>
                      <w:b/>
                      <w:sz w:val="20"/>
                      <w:szCs w:val="20"/>
                    </w:rPr>
                  </w:pPr>
                  <w:r w:rsidRPr="00076B76">
                    <w:rPr>
                      <w:rFonts w:ascii="Arial" w:hAnsi="Arial"/>
                      <w:b/>
                      <w:sz w:val="20"/>
                      <w:szCs w:val="20"/>
                    </w:rPr>
                    <w:t xml:space="preserve">                                                          Casa</w:t>
                  </w:r>
                  <w:r w:rsidR="00AB270A" w:rsidRPr="00076B76">
                    <w:rPr>
                      <w:rFonts w:ascii="Arial" w:hAnsi="Arial"/>
                      <w:b/>
                      <w:sz w:val="20"/>
                      <w:szCs w:val="20"/>
                    </w:rPr>
                    <w:t xml:space="preserve"> 888</w:t>
                  </w:r>
                </w:p>
                <w:p w:rsidR="00C813FF" w:rsidRPr="00076B76" w:rsidRDefault="00C813FF" w:rsidP="00C813FF">
                  <w:pPr>
                    <w:rPr>
                      <w:rFonts w:ascii="Arial" w:hAnsi="Arial"/>
                      <w:b/>
                      <w:sz w:val="20"/>
                      <w:szCs w:val="20"/>
                    </w:rPr>
                  </w:pPr>
                  <w:r w:rsidRPr="00076B76">
                    <w:rPr>
                      <w:rFonts w:ascii="Arial" w:hAnsi="Arial"/>
                      <w:b/>
                      <w:sz w:val="20"/>
                      <w:szCs w:val="20"/>
                    </w:rPr>
                    <w:t xml:space="preserve">                                                          Tel:</w:t>
                  </w:r>
                  <w:r w:rsidR="00AB270A" w:rsidRPr="00076B76">
                    <w:rPr>
                      <w:rFonts w:ascii="Arial" w:hAnsi="Arial"/>
                      <w:b/>
                      <w:sz w:val="20"/>
                      <w:szCs w:val="20"/>
                    </w:rPr>
                    <w:t xml:space="preserve"> +58 416-2931337</w:t>
                  </w:r>
                  <w:r w:rsidRPr="00076B76">
                    <w:rPr>
                      <w:rFonts w:ascii="Arial" w:hAnsi="Arial"/>
                      <w:b/>
                      <w:sz w:val="20"/>
                      <w:szCs w:val="20"/>
                    </w:rPr>
                    <w:t xml:space="preserve">                         </w:t>
                  </w:r>
                  <w:r w:rsidR="00076B76" w:rsidRPr="00076B76">
                    <w:rPr>
                      <w:rFonts w:ascii="Arial" w:hAnsi="Arial"/>
                      <w:b/>
                      <w:sz w:val="20"/>
                      <w:szCs w:val="20"/>
                    </w:rPr>
                    <w:t xml:space="preserve">                           </w:t>
                  </w:r>
                  <w:r w:rsidRPr="00076B76">
                    <w:rPr>
                      <w:rFonts w:ascii="Arial" w:hAnsi="Arial"/>
                      <w:b/>
                      <w:sz w:val="20"/>
                      <w:szCs w:val="20"/>
                    </w:rPr>
                    <w:t xml:space="preserve">   </w:t>
                  </w:r>
                  <w:r w:rsidRPr="00076B76">
                    <w:rPr>
                      <w:rFonts w:ascii="Arial" w:hAnsi="Arial"/>
                      <w:b/>
                      <w:sz w:val="32"/>
                      <w:szCs w:val="32"/>
                    </w:rPr>
                    <w:t>Asistente Contable</w:t>
                  </w:r>
                </w:p>
                <w:p w:rsidR="00C813FF" w:rsidRPr="00076B76" w:rsidRDefault="00C813FF" w:rsidP="00C813FF">
                  <w:pPr>
                    <w:rPr>
                      <w:rFonts w:ascii="Arial" w:hAnsi="Arial"/>
                      <w:b/>
                      <w:sz w:val="20"/>
                      <w:szCs w:val="20"/>
                    </w:rPr>
                  </w:pPr>
                  <w:r w:rsidRPr="00076B76">
                    <w:rPr>
                      <w:rFonts w:ascii="Arial" w:hAnsi="Arial"/>
                      <w:b/>
                      <w:sz w:val="20"/>
                      <w:szCs w:val="20"/>
                    </w:rPr>
                    <w:t xml:space="preserve">                                                          E-mail</w:t>
                  </w:r>
                  <w:r w:rsidR="00AB270A" w:rsidRPr="00076B76">
                    <w:rPr>
                      <w:rFonts w:ascii="Arial" w:hAnsi="Arial"/>
                      <w:b/>
                      <w:sz w:val="20"/>
                      <w:szCs w:val="20"/>
                    </w:rPr>
                    <w:t>:</w:t>
                  </w:r>
                  <w:r w:rsidRPr="00076B76">
                    <w:rPr>
                      <w:rFonts w:ascii="Arial" w:hAnsi="Arial"/>
                      <w:b/>
                      <w:sz w:val="20"/>
                      <w:szCs w:val="20"/>
                    </w:rPr>
                    <w:t xml:space="preserve"> </w:t>
                  </w:r>
                  <w:r w:rsidR="00AB270A" w:rsidRPr="00076B76">
                    <w:rPr>
                      <w:rFonts w:ascii="Arial" w:hAnsi="Arial"/>
                      <w:b/>
                      <w:sz w:val="20"/>
                      <w:szCs w:val="20"/>
                    </w:rPr>
                    <w:t>antoniogplacencio@gmail</w:t>
                  </w:r>
                  <w:r w:rsidRPr="00076B76">
                    <w:rPr>
                      <w:rFonts w:ascii="Arial" w:hAnsi="Arial"/>
                      <w:b/>
                      <w:sz w:val="20"/>
                      <w:szCs w:val="20"/>
                    </w:rPr>
                    <w:t>.c</w:t>
                  </w:r>
                  <w:r w:rsidR="00076B76">
                    <w:rPr>
                      <w:rFonts w:ascii="Arial" w:hAnsi="Arial"/>
                      <w:b/>
                      <w:sz w:val="20"/>
                      <w:szCs w:val="20"/>
                    </w:rPr>
                    <w:t xml:space="preserve">om                          </w:t>
                  </w:r>
                  <w:r w:rsidRPr="00076B76">
                    <w:rPr>
                      <w:rFonts w:ascii="Arial" w:hAnsi="Arial"/>
                      <w:b/>
                      <w:sz w:val="20"/>
                      <w:szCs w:val="20"/>
                    </w:rPr>
                    <w:t>Disponible a partir junio 2012</w:t>
                  </w:r>
                </w:p>
                <w:p w:rsidR="00C813FF" w:rsidRPr="0010094A" w:rsidRDefault="0010094A" w:rsidP="0010094A">
                  <w:pPr>
                    <w:ind w:left="2832"/>
                    <w:rPr>
                      <w:lang w:val="en-US"/>
                    </w:rPr>
                  </w:pPr>
                  <w:r w:rsidRPr="0010094A">
                    <w:rPr>
                      <w:b/>
                      <w:lang w:val="en-US"/>
                    </w:rPr>
                    <w:t xml:space="preserve">       </w:t>
                  </w:r>
                </w:p>
              </w:txbxContent>
            </v:textbox>
            <w10:wrap type="through"/>
          </v:rect>
        </w:pict>
      </w:r>
      <w:r w:rsidR="00B24942" w:rsidRPr="001026D4">
        <w:pict>
          <v:rect id="Rectángulo 3" o:spid="_x0000_s1037" style="position:absolute;margin-left:-35.15pt;margin-top:-27pt;width:115pt;height:134.2pt;z-index:251663872;visibility:visible;mso-wrap-style:none;mso-wrap-edited:f" wrapcoords="-151 0 -151 21494 21751 21494 21751 0 -151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bHC9kCAADDBQAADgAAAGRycy9lMm9Eb2MueG1srFTRbtMwFH1H4h8sv3dpmrRNo6VT17UIacC0&#10;gXh2Y6excGzLdpsMxMfwLfwY107bdYwHhGilyDfXPjn33ON7edU1Au2ZsVzJAscXQ4yYLBXlclvg&#10;Tx/Xgwwj64ikRCjJCvzILL6av3512eqcjVStBGUGAYi0easLXDun8yiyZc0aYi+UZhKSlTINcRCa&#10;bUQNaQG9EdFoOJxErTJUG1Uya+HtTZ/E84BfVax0H6rKModEgYGbC08Tnhv/jOaXJN8aomteHmiQ&#10;f2DREC7hoyeoG+II2hn+AqrhpVFWVe6iVE2kqoqXLNQA1cTD36p5qIlmoRYQx+qTTPb/wZbv93cG&#10;cVrgBCNJGmjRPYj284fc7oRCiReo1TaHfQ/6zvgSrb5V5ReLpFrWRG7ZwhjV1oxQoBX7/dGzAz6w&#10;cBRt2neKAj7ZORW06irTeEBQAXWhJY+nlrDOoRJexskkTlPoXAm5eJZmcRaaFpH8eFwb694w1SC/&#10;KLAB+gGe7G+t83RIftwS6CvB6ZoLEQKz3SyFQXsC/liHX6gAqjzfJiRqCzwbj8YB+VnOnkPcZP7/&#10;J4iGOzC64E2Bs6H/+U0k97qtJA1rR7jo10BZSJ9mwcJ9HRB1DpbhPcgT7PVtsR4Pp2mSDabTcTJI&#10;EzYcXGfr5WCxjCeT6ep6eb2Kv3vWcZrXnFImVwHTHt0ep3/npsO963168vuJoGeldlDjQ01btBE7&#10;c0/AVWkoFVHuWzNKfN0QwAUchwxERrnP3NXB6779HuiZph4Bjvn3ROia9M1K0tlsdhS6b0Fo9YlD&#10;iM7oRS8U6Hd0ICjofdQ2mNf7tfe96zbd4XpAj7yXN4o+gpuBdrAszD5Y1Mp8xaiFOVJgCYMOI/FW&#10;wn2Y9eZ1IUjH05Ev+DyzOc8QWQJQgR1G/XLp+lG104Zva/hO3MujF3CH1jy4+4kT1OEDmBShosNU&#10;86PoPA67nmbv/BcAAAD//wMAUEsDBBQABgAIAAAAIQCrnaEr4AAAAAsBAAAPAAAAZHJzL2Rvd25y&#10;ZXYueG1sTI9NT8JAEIbvJv6HzZh4gy0tgqndkkajCZCYCBKuS3doG3dnm+5Ci7/e5WD0Nh9P3nkm&#10;WwxGszN2rrEkYDKOgCGVVjVUCfjcvo4egTkvSUltCQVc0MEiv73JZKpsTx943viKhRByqRRQe9+m&#10;nLuyRiPd2LZIYXe0nZE+tF3FVSf7EG40j6Noxo1sKFyoZYvPNZZfm5MRsCve935V6LJf9evlS2Lf&#10;lt9HI8T93VA8AfM4+D8YrvpBHfLgdLAnUo5pAaP5JA7ob3ElpkmYHATEycMMeJ7x/z/kPwAAAP//&#10;AwBQSwECLQAUAAYACAAAACEA5JnDwPsAAADhAQAAEwAAAAAAAAAAAAAAAAAAAAAAW0NvbnRlbnRf&#10;VHlwZXNdLnhtbFBLAQItABQABgAIAAAAIQAjsmrh1wAAAJQBAAALAAAAAAAAAAAAAAAAACwBAABf&#10;cmVscy8ucmVsc1BLAQItABQABgAIAAAAIQCFBscL2QIAAMMFAAAOAAAAAAAAAAAAAAAAACwCAABk&#10;cnMvZTJvRG9jLnhtbFBLAQItABQABgAIAAAAIQCrnaEr4AAAAAsBAAAPAAAAAAAAAAAAAAAAADEF&#10;AABkcnMvZG93bnJldi54bWxQSwUGAAAAAAQABADzAAAAPgYAAAAA&#10;" strokecolor="#d8d8d8">
            <v:shadow opacity="22936f" origin=",.5" offset="0,.63889mm"/>
            <v:textbox style="mso-next-textbox:#Rectángulo 3">
              <w:txbxContent>
                <w:p w:rsidR="00AD3A5C" w:rsidRDefault="00B24942" w:rsidP="00AD3A5C">
                  <w:r w:rsidRPr="00B24942">
                    <w:rPr>
                      <w:noProof/>
                      <w:lang w:val="es-ES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00.4pt;height:126.7pt">
                        <v:imagedata r:id="rId8" o:title="1"/>
                      </v:shape>
                    </w:pict>
                  </w:r>
                </w:p>
              </w:txbxContent>
            </v:textbox>
            <w10:wrap type="through"/>
          </v:rect>
        </w:pict>
      </w:r>
      <w:r w:rsidR="00B24942" w:rsidRPr="001026D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0" o:spid="_x0000_s1040" type="#_x0000_t202" style="position:absolute;margin-left:-90pt;margin-top:-70.85pt;width:594pt;height:133.85pt;z-index:25166284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aSRIgCAAAVBQAADgAAAGRycy9lMm9Eb2MueG1srFTLbtswELwX6D8QvDuSXDmxhciB4sBFgSAJ&#10;4BQ50xRlCxAfJelYadF/75Cy82oPRdELtdxdDbmzszy/6GVHHoV1rVYlzU5SSoTium7VpqRf75ej&#10;KSXOM1WzTitR0ifh6MX844fzvSnEWG91VwtLAKJcsTcl3XpviiRxfCskcyfaCIVgo61kHlu7SWrL&#10;9kCXXTJO09Nkr21trObCOXivhiCdR/ymEdzfNo0TnnQlxd18XG1c12FN5ues2Fhmti0/XIP9wy0k&#10;axUOfYa6Yp6RnW1/g5Itt9rpxp9wLRPdNC0XsQZUk6XvqlltmRGxFpDjzDNN7v/B8pvHO0vauqRj&#10;0KOYRI8WO1ZbTWpBvOi9JoiApr1xBbJXBvm+v9Q92n30OzhD9X1jZfiiLoI4EJ+eSQYU4XCeTfJP&#10;0xQhjlh2OptNZ5OAk7z8bqzzn4WWJBgltehiJJc9Xjs/pB5TwmlKL9uui53s1BsHMAePiFIY/mYF&#10;rgIzZIZLxTb9WEzOxtXZZDY6rSbZKM/S6aiq0vHoalmlVZovF7P88iduIVmWF3sIxkBu9/gfTCw7&#10;tjk0J4T/rjuS8TdazrIkqmioD8CRkuNVk0D/QHOwfL/ukRjMta6f0BKrB207w5ctaLtmzt8xCzGD&#10;agyov8XSdHpfUn2wKNlq+/1P/pCPKhClJNRaUvdtx6ygpPuioL5ZlueA9XGTgzls7OvI+nVE7eRC&#10;Y/4yPAWGRzPk++5oNlbLB8xxFU5FiCmOs0vqj+bCDyOLd4CLqopJmB/D/LVaGR6gQzeDKO77B2bN&#10;QTlBvzf6OEaseCegIXdQTLXzummjul5YRQvCBrMXm3F4J8Jwv97HrJfXbP4LAAD//wMAUEsDBBQA&#10;BgAIAAAAIQAPL7OE3wAAAA4BAAAPAAAAZHJzL2Rvd25yZXYueG1sTI/BTsMwEETvSPyDtUjcWjtV&#10;idoQp6qKuIIotFJvbrxNIuJ1FLtN+Hs2J7jNakczb/LN6Fpxwz40njQkcwUCqfS2oUrD1+frbAUi&#10;REPWtJ5Qww8G2BT3d7nJrB/oA2/7WAkOoZAZDXWMXSZlKGt0Jsx9h8S/i++diXz2lbS9GTjctXKh&#10;VCqdaYgbatPhrsbye391Gg5vl9Nxqd6rF/fUDX5Uktxaav34MG6fQUQc458ZJnxGh4KZzv5KNohW&#10;wyxJVzwmTmqZpCAmj+JOEGdWizQBWeTy/4ziFwAA//8DAFBLAQItABQABgAIAAAAIQDkmcPA+wAA&#10;AOEBAAATAAAAAAAAAAAAAAAAAAAAAABbQ29udGVudF9UeXBlc10ueG1sUEsBAi0AFAAGAAgAAAAh&#10;ACOyauHXAAAAlAEAAAsAAAAAAAAAAAAAAAAALAEAAF9yZWxzLy5yZWxzUEsBAi0AFAAGAAgAAAAh&#10;AIRGkkSIAgAAFQUAAA4AAAAAAAAAAAAAAAAALAIAAGRycy9lMm9Eb2MueG1sUEsBAi0AFAAGAAgA&#10;AAAhAA8vs4TfAAAADgEAAA8AAAAAAAAAAAAAAAAA4AQAAGRycy9kb3ducmV2LnhtbFBLBQYAAAAA&#10;BAAEAPMAAADsBQAAAAA=&#10;" filled="f" stroked="f">
            <v:textbox style="mso-next-textbox:#Cuadro de texto 20">
              <w:txbxContent>
                <w:p w:rsidR="00AD3A5C" w:rsidRDefault="00B24942">
                  <w:r w:rsidRPr="00B24942">
                    <w:rPr>
                      <w:rFonts w:ascii="Arial" w:hAnsi="Arial"/>
                      <w:noProof/>
                      <w:sz w:val="20"/>
                      <w:szCs w:val="20"/>
                      <w:lang w:val="es-ES"/>
                    </w:rPr>
                    <w:pict>
                      <v:shape id="_x0000_i1026" type="#_x0000_t75" style="width:588.45pt;height:104.55pt">
                        <v:imagedata r:id="rId9" o:title="1 00-21-36"/>
                      </v:shape>
                    </w:pict>
                  </w:r>
                </w:p>
              </w:txbxContent>
            </v:textbox>
            <w10:wrap type="square"/>
          </v:shape>
        </w:pict>
      </w:r>
    </w:p>
    <w:p w:rsidR="00A70072" w:rsidRPr="001026D4" w:rsidRDefault="00A70072" w:rsidP="00A70072"/>
    <w:p w:rsidR="00A70072" w:rsidRPr="001026D4" w:rsidRDefault="00076B76" w:rsidP="00A70072">
      <w:r w:rsidRPr="001026D4">
        <w:pict>
          <v:shape id="Cuadro de texto 5" o:spid="_x0000_s1038" type="#_x0000_t202" style="position:absolute;margin-left:-161.8pt;margin-top:3.65pt;width:180pt;height:2in;z-index:251650560;visibility:visible;mso-wrap-edited:f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h8zr0CAADIBQAADgAAAGRycy9lMm9Eb2MueG1srFRtb5swEP4+af/B8nfKy0gKqKRqSZgmdS9S&#10;tx/gYBOsgc1sJ9BV++87mySlnSZN2/iAfPb5uXvuHt/V9di16MCU5lLkOLwIMGKikpSLXY6/fC69&#10;BCNtiKCklYLl+IFpfL16/epq6DMWyUa2lCkEIEJnQ5/jxpg+831dNawj+kL2TMBhLVVHDJhq51NF&#10;BkDvWj8KgqU/SEV7JSumNeyup0O8cvh1zSrzsa41M6jNMeRm3F+5/9b+/dUVyXaK9A2vjmmQv8ii&#10;I1xA0DPUmhiC9or/AtXxSkkta3NRyc6Xdc0r5jgAmzB4wea+IT1zXKA4uj+XSf8/2OrD4ZNCnOZ4&#10;gZEgHbSo2BOqJKIMGTYaiRa2SEOvM/C978HbjLdyhGY7wrq/k9VXjYQsGiJ27EYpOTSMUEgytDf9&#10;2dUJR1uQ7fBeUohG9kY6oLFWna0g1AQBOjTr4dwgyANVsBlFyTII4KiCszCJkgQMG4Nkp+u90uYt&#10;kx2yixwrUICDJ4c7bSbXk4uNJmTJ2xb2SdaKZxuAOe1AcLhqz2warqmPaZBukk0Se3G03HhxQKl3&#10;UxaxtyzDy8X6zboo1uEPGzeMs4ZTyoQNcxJYGP9ZA49Sn6RxlpiWLacWzqak1W5btAodCAi8dN+x&#10;IDM3/3karl7A5QWlMIqD2yj1ymVy6cV1vPDSyyDxgjC9TZdBnMbr8jmlOy7Yv1NCQ47TRbSY1PRb&#10;btB22/mpgzNuJOu4gRHS8i7HIIejE8msBjeCutYawttpPSuFTf+pFNDuU6OdYq1IJ7macTu6FxLZ&#10;6FbNW0kfQMJKgsBAjDD+YNFI9R2jAUZJjvW3PVEMo/adgGeQhnFsZ8/cUHNjOzeIqAAqxwajaVmY&#10;aV7te8V3DUSaHp6QN/B0au5E/ZTV8cHBuHDcjqPNzqO57byeBvDqJwAAAP//AwBQSwMEFAAGAAgA&#10;AAAhADnyL1HgAAAADAEAAA8AAABkcnMvZG93bnJldi54bWxMj8tOwzAQRfdI/IM1SOxaO6FpSxqn&#10;QkV8AAWJrRNPk6j2OIqdB/16zAqWozm699ziuFjDJhx850hCshbAkGqnO2okfH68rfbAfFCklXGE&#10;Er7Rw7G8vytUrt1M7zidQ8NiCPlcSWhD6HPOfd2iVX7teqT4u7jBqhDPoeF6UHMMt4anQmy5VR3F&#10;hlb1eGqxvp5HK6G+ja/7U1dN8233tauW1mQXMlI+PiwvB2ABl/AHw69+VIcyOlVuJO2ZkbBKNk/P&#10;kZWQZmlcFZE02SbAKgnZRgjgZcH/jyh/AAAA//8DAFBLAQItABQABgAIAAAAIQDkmcPA+wAAAOEB&#10;AAATAAAAAAAAAAAAAAAAAAAAAABbQ29udGVudF9UeXBlc10ueG1sUEsBAi0AFAAGAAgAAAAhACOy&#10;auHXAAAAlAEAAAsAAAAAAAAAAAAAAAAALAEAAF9yZWxzLy5yZWxzUEsBAi0AFAAGAAgAAAAhAFDo&#10;fM69AgAAyAUAAA4AAAAAAAAAAAAAAAAALAIAAGRycy9lMm9Eb2MueG1sUEsBAi0AFAAGAAgAAAAh&#10;ADnyL1HgAAAADAEAAA8AAAAAAAAAAAAAAAAAFQUAAGRycy9kb3ducmV2LnhtbFBLBQYAAAAABAAE&#10;APMAAAAiBgAAAAA=&#10;" filled="f" stroked="f">
            <v:textbox inset=",7.2pt,,7.2pt">
              <w:txbxContent>
                <w:p w:rsidR="00AD3A5C" w:rsidRPr="00B85351" w:rsidRDefault="00AD3A5C" w:rsidP="00AD3A5C">
                  <w:pPr>
                    <w:rPr>
                      <w:rFonts w:ascii="Arial" w:hAnsi="Arial"/>
                      <w:color w:val="3366FF"/>
                      <w:sz w:val="20"/>
                      <w:szCs w:val="20"/>
                    </w:rPr>
                  </w:pPr>
                  <w:r w:rsidRPr="00B85351">
                    <w:rPr>
                      <w:rFonts w:ascii="Arial" w:hAnsi="Arial"/>
                      <w:b/>
                      <w:color w:val="3366FF"/>
                      <w:sz w:val="36"/>
                      <w:szCs w:val="36"/>
                    </w:rPr>
                    <w:t>HABILIDADES</w:t>
                  </w:r>
                </w:p>
                <w:p w:rsidR="00AD3A5C" w:rsidRPr="00B476C7" w:rsidRDefault="00AD3A5C">
                  <w:pPr>
                    <w:rPr>
                      <w:rFonts w:ascii="Arial" w:hAnsi="Arial"/>
                      <w:color w:val="000000"/>
                    </w:rPr>
                  </w:pPr>
                </w:p>
                <w:p w:rsidR="00AD3A5C" w:rsidRPr="0044216C" w:rsidRDefault="00AD3A5C">
                  <w:pPr>
                    <w:rPr>
                      <w:rFonts w:ascii="Arial" w:hAnsi="Arial"/>
                    </w:rPr>
                  </w:pPr>
                  <w:r w:rsidRPr="0044216C">
                    <w:rPr>
                      <w:rFonts w:ascii="Arial" w:hAnsi="Arial"/>
                    </w:rPr>
                    <w:t>-</w:t>
                  </w:r>
                  <w:r w:rsidR="00076B76">
                    <w:rPr>
                      <w:rFonts w:ascii="Arial" w:hAnsi="Arial"/>
                    </w:rPr>
                    <w:t xml:space="preserve">Programación </w:t>
                  </w:r>
                </w:p>
                <w:p w:rsidR="00AD3A5C" w:rsidRPr="0044216C" w:rsidRDefault="00AD3A5C">
                  <w:pPr>
                    <w:rPr>
                      <w:rFonts w:ascii="Arial" w:hAnsi="Arial"/>
                    </w:rPr>
                  </w:pPr>
                  <w:r w:rsidRPr="0044216C">
                    <w:rPr>
                      <w:rFonts w:ascii="Arial" w:hAnsi="Arial"/>
                    </w:rPr>
                    <w:t>-</w:t>
                  </w:r>
                  <w:r w:rsidR="00076B76">
                    <w:rPr>
                      <w:rFonts w:ascii="Arial" w:hAnsi="Arial"/>
                    </w:rPr>
                    <w:t xml:space="preserve">Desarrollo web </w:t>
                  </w:r>
                </w:p>
                <w:p w:rsidR="00AD3A5C" w:rsidRPr="0044216C" w:rsidRDefault="00AD3A5C">
                  <w:pPr>
                    <w:rPr>
                      <w:rFonts w:ascii="Arial" w:hAnsi="Arial"/>
                    </w:rPr>
                  </w:pPr>
                  <w:r w:rsidRPr="0044216C">
                    <w:rPr>
                      <w:rFonts w:ascii="Arial" w:hAnsi="Arial"/>
                    </w:rPr>
                    <w:t>-</w:t>
                  </w:r>
                  <w:r w:rsidR="00076B76">
                    <w:rPr>
                      <w:rFonts w:ascii="Arial" w:hAnsi="Arial"/>
                    </w:rPr>
                    <w:t xml:space="preserve">Creación de base de datos </w:t>
                  </w:r>
                </w:p>
                <w:p w:rsidR="00AD3A5C" w:rsidRPr="0044216C" w:rsidRDefault="00AD3A5C">
                  <w:pPr>
                    <w:rPr>
                      <w:rFonts w:ascii="Arial" w:hAnsi="Arial"/>
                    </w:rPr>
                  </w:pPr>
                  <w:r w:rsidRPr="0044216C">
                    <w:rPr>
                      <w:rFonts w:ascii="Arial" w:hAnsi="Arial"/>
                    </w:rPr>
                    <w:t>-</w:t>
                  </w:r>
                  <w:r w:rsidR="00076B76">
                    <w:rPr>
                      <w:rFonts w:ascii="Arial" w:hAnsi="Arial"/>
                    </w:rPr>
                    <w:t xml:space="preserve">Aprendizaje </w:t>
                  </w:r>
                  <w:r w:rsidR="00A44784">
                    <w:rPr>
                      <w:rFonts w:ascii="Arial" w:hAnsi="Arial"/>
                    </w:rPr>
                    <w:t>rápido</w:t>
                  </w:r>
                </w:p>
                <w:p w:rsidR="00AD3A5C" w:rsidRPr="00B476C7" w:rsidRDefault="00AD3A5C">
                  <w:pPr>
                    <w:rPr>
                      <w:rFonts w:ascii="Arial" w:hAnsi="Arial"/>
                      <w:color w:val="000000"/>
                    </w:rPr>
                  </w:pPr>
                  <w:r w:rsidRPr="0044216C">
                    <w:rPr>
                      <w:rFonts w:ascii="Arial" w:hAnsi="Arial"/>
                    </w:rPr>
                    <w:t>-Trabajo bajo presión, responsable y organizada</w:t>
                  </w:r>
                  <w:r w:rsidRPr="00B476C7">
                    <w:rPr>
                      <w:rFonts w:ascii="Arial" w:hAnsi="Arial"/>
                      <w:color w:val="000000"/>
                    </w:rPr>
                    <w:t>.</w:t>
                  </w:r>
                </w:p>
              </w:txbxContent>
            </v:textbox>
            <w10:wrap type="tight"/>
          </v:shape>
        </w:pict>
      </w:r>
      <w:r w:rsidRPr="001026D4">
        <w:pict>
          <v:shape id="Cuadro de texto 6" o:spid="_x0000_s1034" type="#_x0000_t202" style="position:absolute;margin-left:58.2pt;margin-top:25.4pt;width:180pt;height:117pt;z-index:251651584;visibility:visible;mso-wrap-edited:f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aQxrwCAADIBQAADgAAAGRycy9lMm9Eb2MueG1srFRtb5swEP4+af/B8nfKywgFVFK1JEyTuhep&#10;2w9wsAnWwGa2E9JV++87mySlnSZN2/iAfPb5uXvuHt/V9aHv0J4pzaUocHgRYMRELSkX2wJ/+Vx5&#10;KUbaEEFJJwUr8APT+Hr5+tXVOOQskq3sKFMIQITOx6HArTFD7vu6bllP9IUcmIDDRqqeGDDV1qeK&#10;jIDed34UBIk/SkUHJWumNeyupkO8dPhNw2rzsWk0M6grMORm3F+5/8b+/eUVybeKDC2vj2mQv8ii&#10;J1xA0DPUihiCdor/AtXzWkktG3NRy96XTcNr5jgAmzB4wea+JQNzXKA4ejiXSf8/2PrD/pNCnBY4&#10;wUiQHlpU7ghVElGGDDsYiRJbpHHQOfjeD+BtDrfyAM12hPVwJ+uvGglZtkRs2Y1ScmwZoZBkaG/6&#10;s6sTjrYgm/G9pBCN7Ix0QIdG9baCUBME6NCsh3ODIA9Uw2YUpUkQwFENZ2GcLjIwbAySn64PSpu3&#10;TPbILgqsQAEOnuzvtJlcTy42mpAV7zrYJ3knnm0A5rQDweGqPbNpuKY+ZkG2Ttdp7MVRsvbigFLv&#10;pipjL6nCy8XqzaosV+EPGzeM85ZTyoQNcxJYGP9ZA49Sn6RxlpiWHacWzqak1XZTdgrtCQi8ct+x&#10;IDM3/3karl7A5QWlMIqD2yjzqiS99OImXnjZZZB6QZjdZkkQZ/Gqek7pjgv275TQWOBsES0mNf2W&#10;G7Tddn7q4IwbyXtuYIR0vC9wenYiudXgWlDXWkN4N61npbDpP5UC2n1qtFOsFekkV3PYHNwLWdjo&#10;Vs0bSR9AwkqCwECMMP5g0Ur1HaMRRkmB9bcdUQyj7p2AZ5CFcWxnz9xQc2MzN4ioAarABqNpWZpp&#10;Xu0GxbctRJoenpA38HQa7kT9lNXxwcG4cNyOo83Oo7ntvJ4G8PInAAAA//8DAFBLAwQUAAYACAAA&#10;ACEAhcVLJdoAAAAHAQAADwAAAGRycy9kb3ducmV2LnhtbEyPzU7DMBCE70i8g7VI3KjTUJoqZFOh&#10;Ih6AUomrE2+TqPY6ip0f+vS4JziOZjTzTbFfrBETDb5zjLBeJSCIa6c7bhBOXx9POxA+KNbKOCaE&#10;H/KwL+/vCpVrN/MnTcfQiFjCPlcIbQh9LqWvW7LKr1xPHL2zG6wKUQ6N1IOaY7k1Mk2SrbSq47jQ&#10;qp4OLdWX42gR6uv4vjt01TRfs++sWlrzcmaD+PiwvL2CCLSEvzDc8CM6lJGpciNrLwzCNo1XAkIG&#10;Irqb9CYrhPR5k4EsC/mfv/wFAAD//wMAUEsBAi0AFAAGAAgAAAAhAOSZw8D7AAAA4QEAABMAAAAA&#10;AAAAAAAAAAAAAAAAAFtDb250ZW50X1R5cGVzXS54bWxQSwECLQAUAAYACAAAACEAI7Jq4dcAAACU&#10;AQAACwAAAAAAAAAAAAAAAAAsAQAAX3JlbHMvLnJlbHNQSwECLQAUAAYACAAAACEACkaQxrwCAADI&#10;BQAADgAAAAAAAAAAAAAAAAAsAgAAZHJzL2Uyb0RvYy54bWxQSwECLQAUAAYACAAAACEAhcVLJdoA&#10;AAAHAQAADwAAAAAAAAAAAAAAAAAUBQAAZHJzL2Rvd25yZXYueG1sUEsFBgAAAAAEAAQA8wAAABsG&#10;AAAAAA==&#10;" filled="f" stroked="f">
            <v:textbox inset=",7.2pt,,7.2pt">
              <w:txbxContent>
                <w:p w:rsidR="007C2158" w:rsidRDefault="007C2158" w:rsidP="004835EE">
                  <w:pPr>
                    <w:rPr>
                      <w:rFonts w:ascii="Arial" w:hAnsi="Arial"/>
                    </w:rPr>
                  </w:pPr>
                </w:p>
                <w:p w:rsidR="00AD3A5C" w:rsidRPr="0044216C" w:rsidRDefault="00AD3A5C" w:rsidP="004835EE">
                  <w:pPr>
                    <w:rPr>
                      <w:rFonts w:ascii="Arial" w:hAnsi="Arial"/>
                    </w:rPr>
                  </w:pPr>
                  <w:r w:rsidRPr="0044216C">
                    <w:rPr>
                      <w:rFonts w:ascii="Arial" w:hAnsi="Arial"/>
                    </w:rPr>
                    <w:t>Español: Natal</w:t>
                  </w:r>
                </w:p>
                <w:p w:rsidR="00AD3A5C" w:rsidRPr="0044216C" w:rsidRDefault="00AD3A5C" w:rsidP="004835EE">
                  <w:pPr>
                    <w:rPr>
                      <w:rFonts w:ascii="Arial" w:hAnsi="Arial"/>
                    </w:rPr>
                  </w:pPr>
                  <w:r w:rsidRPr="0044216C">
                    <w:rPr>
                      <w:rFonts w:ascii="Arial" w:hAnsi="Arial"/>
                    </w:rPr>
                    <w:t xml:space="preserve">Ingles: </w:t>
                  </w:r>
                  <w:r w:rsidR="00AB270A">
                    <w:rPr>
                      <w:rFonts w:ascii="Arial" w:hAnsi="Arial"/>
                    </w:rPr>
                    <w:t>Básico</w:t>
                  </w:r>
                </w:p>
                <w:p w:rsidR="00AD3A5C" w:rsidRPr="0044216C" w:rsidRDefault="00AD3A5C" w:rsidP="00AD3A5C">
                  <w:pPr>
                    <w:jc w:val="center"/>
                  </w:pPr>
                </w:p>
              </w:txbxContent>
            </v:textbox>
            <w10:wrap type="through"/>
          </v:shape>
        </w:pict>
      </w:r>
      <w:r w:rsidRPr="001026D4">
        <w:pict>
          <v:line id="Conector recto 2" o:spid="_x0000_s1035" style="position:absolute;z-index:251656704;visibility:visible" from="-184.95pt,30.45pt" to="382.05pt,3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+lfLYBAABZAwAADgAAAGRycy9lMm9Eb2MueG1srFNNj9MwEL0j8R8s32mykbawUdM9pCoXBJWA&#10;HzB1nMSSvzRjmvbfM3a7ZYEb4uLMeMZv5r2ZbJ7PzoqTRjLBd/JhVUuhvQqD8VMnv3/bv/sgBSXw&#10;A9jgdScvmuTz9u2bzRJb3YQ52EGjYBBP7RI7OacU26oiNWsHtApRew6OAR0kdnGqBoSF0Z2tmrpe&#10;V0vAIWJQmohvd9eg3Bb8cdQqfRlH0knYTnJvqZxYzmM+q+0G2gkhzkbd2oB/6MKB8Vz0DrWDBOIH&#10;mr+gnFEYKIxppYKrwjgapQsHZvNQ/8Hm6wxRFy4sDsW7TPT/YNXn0wGFGTrZSOHB8Yh6HpRKAQXm&#10;j2iyRkukllN7f8CbR/GAmfB5RJe/TEWci66Xu676nITiy/c8qaea5VcvserXw4iUPurgRDY6aY3P&#10;lKGF0ydKXIxTX1LytQ97Y20Zm/Vi6eTTY/PIyMDLM1pIbLrIdMhPUoCdeCtVwoJIwZohv844hNOx&#10;tyhOwJuxXu/3fZ+JcrXf0nLpHdB8zSuhW5r1GUaXHbt1mlW66pKtYxguRa4qezy/gn7btbwgr322&#10;X/8R258AAAD//wMAUEsDBBQABgAIAAAAIQD9z0wk3gAAAAoBAAAPAAAAZHJzL2Rvd25yZXYueG1s&#10;TI/BTsMwEETvSPyDtUjcWruAUprGqRACgbgU0h56dO1tEhGvo9htw9+ziAMcd+ZpdqZYjb4TJxxi&#10;G0jDbKpAINngWqo1bDfPk3sQMRlypguEGr4wwqq8vChM7sKZPvBUpVpwCMXcaGhS6nMpo23QmzgN&#10;PRJ7hzB4k/gcaukGc+Zw38kbpTLpTUv8oTE9PjZoP6uj11Cn1/eX3baKdq76J9u+HTbrQWp9fTU+&#10;LEEkHNMfDD/1uTqU3GkfjuSi6DRMbrPFgll2FG9gYp7dzUDsfwVZFvL/hPIbAAD//wMAUEsBAi0A&#10;FAAGAAgAAAAhAOSZw8D7AAAA4QEAABMAAAAAAAAAAAAAAAAAAAAAAFtDb250ZW50X1R5cGVzXS54&#10;bWxQSwECLQAUAAYACAAAACEAI7Jq4dcAAACUAQAACwAAAAAAAAAAAAAAAAAsAQAAX3JlbHMvLnJl&#10;bHNQSwECLQAUAAYACAAAACEACT+lfLYBAABZAwAADgAAAAAAAAAAAAAAAAAsAgAAZHJzL2Uyb0Rv&#10;Yy54bWxQSwECLQAUAAYACAAAACEA/c9MJN4AAAAKAQAADwAAAAAAAAAAAAAAAAAOBAAAZHJzL2Rv&#10;d25yZXYueG1sUEsFBgAAAAAEAAQA8wAAABkFAAAAAA==&#10;" strokecolor="#36f"/>
        </w:pict>
      </w:r>
      <w:r w:rsidRPr="001026D4">
        <w:pict>
          <v:shape id="Cuadro de texto 7" o:spid="_x0000_s1039" type="#_x0000_t202" style="position:absolute;margin-left:207.15pt;margin-top:39.65pt;width:207pt;height:108pt;z-index:251652608;visibility:visible;mso-wrap-edited:f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Hi3EQDAAAyBwAADgAAAGRycy9lMm9Eb2MueG1srFXbbuM2EH0v0H8g+K7oYlk3RFnYsrUokHYX&#10;mxZ9pkXKIiqRWpKOnC367zukbMdJWqBoqgeBQw6HM2cOD28/HIcePTKluRQlDm8CjJhoJOViX+Lf&#10;fq29DCNtiKCkl4KV+Ilp/OHuxx9up7FgkexkT5lCEEToYhpL3BkzFr6vm44NRN/IkQlYbKUaiAFT&#10;7X2qyATRh96PgiDxJ6noqGTDtIbZzbyI71z8tmWN+dS2mhnUlxhyM+6v3H9n//7dLSn2iowdb05p&#10;kP+QxUC4gEMvoTbEEHRQ/E2ogTdKatmam0YOvmxb3jBXA1QTBq+qeejIyFwtAI4eLzDp/y9s88vj&#10;Z4U4LXGKkSADtKg6EKokogwZdjQSpRakadQF+D6M4G2Oa3mEZruC9Xgvmz80ErLqiNizlVJy6hih&#10;kGRod/pXW+c42gbZTT9LCqeRg5Eu0LFVg0UQMEEQHZr1dGkQ5IEamIySKMsDWGpgLVykYQKGPYMU&#10;5+2j0uYjkwOygxIrYIALTx7vtZldzy72NCFr3vcwT4pevJiAmPMMczSad5MCUoGh9bRJuRb/mQf5&#10;NttmsRdHydaLA0q9VV3FXlKH6XKz2FTVJvzLZhHGRccpZcIeeqZbGP+7dp6IPxPlQjgte05tOJuS&#10;Vvtd1Sv0SIDutftO8Fy5+S/TcOhBLa9KCqM4WEe5VydZ6sVtvPTyNMi8IMzXeRLEebypX5Z0zwV7&#10;f0loKnG+jJYzt/6xtsB9b2sjxcANCErPhxJnFydSWEZuBXWNNoT38/gKCpv+30OxqpdBGi8yL02X&#10;Cy9esMBbZ3XlraowSdLtulpvX3V36xij34+G68mZftaQB6juoaMT2vUH9YXAvU0WS3sjKLd0X2RB&#10;nlsDJC5K5/oR6fegzY1RGClpfuemc8Jib9cb0pyAtfOkHzsyUymN8zw7oz1zzGF1SWdG7jnTK2BP&#10;YDxjCxfrfImcNlg5mIXBHHdHp0VOOKxu7CR9ArGAtJ0iwEMDg06qbxhNINol1l8PRDGM+p8ECE4e&#10;xrFV+WtDXRu7a4OIBkKV2GA0DyszvwyHUfF9ByfNEifkCkSq5U4+nrOCiqwBwuxqOz0iVvmvbef1&#10;/NTdfQcAAP//AwBQSwMEFAAGAAgAAAAhAOhqD7zfAAAADAEAAA8AAABkcnMvZG93bnJldi54bWxM&#10;j8FuwjAQRO+V+g/WIvVWbGhaIMRBVdXeeimlEkcTb5NAvI5iE8Lfd3Mqt1nNaPZNthlcI3rsQu1J&#10;w2yqQCAV3tZUath9fzwuQYRoyJrGE2q4YoBNfn+XmdT6C31hv42l4BIKqdFQxdimUoaiQmfC1LdI&#10;7P36zpnIZ1dK25kLl7tGzpV6kc7UxB8q0+JbhcVpe3Yajouu3L0v2tOq6K/Hmf9MftR+r/XDZHhd&#10;g4g4xP8wjPiMDjkzHfyZbBCNhudVwluihqf5KMaEUktWB/YSpUDmmbwdkf8BAAD//wMAUEsBAi0A&#10;FAAGAAgAAAAhAOSZw8D7AAAA4QEAABMAAAAAAAAAAAAAAAAAAAAAAFtDb250ZW50X1R5cGVzXS54&#10;bWxQSwECLQAUAAYACAAAACEAI7Jq4dcAAACUAQAACwAAAAAAAAAAAAAAAAAsAQAAX3JlbHMvLnJl&#10;bHNQSwECLQAUAAYACAAAACEA2rHi3EQDAAAyBwAADgAAAAAAAAAAAAAAAAAsAgAAZHJzL2Uyb0Rv&#10;Yy54bWxQSwECLQAUAAYACAAAACEA6GoPvN8AAAAMAQAADwAAAAAAAAAAAAAAAACcBQAAZHJzL2Rv&#10;d25yZXYueG1sUEsFBgAAAAAEAAQA8wAAAKgGAAAAAA==&#10;" filled="f" stroked="f">
            <v:shadow opacity="49150f"/>
            <v:textbox inset=",7.2pt,,7.2pt">
              <w:txbxContent>
                <w:p w:rsidR="00AD3A5C" w:rsidRPr="00AB270A" w:rsidRDefault="00AD3A5C" w:rsidP="004F25B4">
                  <w:pPr>
                    <w:rPr>
                      <w:rFonts w:ascii="Arial" w:hAnsi="Arial"/>
                      <w:lang w:val="en-US"/>
                    </w:rPr>
                  </w:pPr>
                  <w:r w:rsidRPr="00AB270A">
                    <w:rPr>
                      <w:rFonts w:ascii="Arial" w:hAnsi="Arial"/>
                      <w:b/>
                      <w:color w:val="000000"/>
                      <w:lang w:val="en-US"/>
                    </w:rPr>
                    <w:t>-</w:t>
                  </w:r>
                  <w:r w:rsidRPr="00231FB9">
                    <w:rPr>
                      <w:rFonts w:ascii="Arial" w:hAnsi="Arial"/>
                      <w:b/>
                      <w:lang w:val="es-VE"/>
                    </w:rPr>
                    <w:t>Programas</w:t>
                  </w:r>
                  <w:r w:rsidRPr="00AB270A">
                    <w:rPr>
                      <w:rFonts w:ascii="Arial" w:hAnsi="Arial"/>
                      <w:b/>
                      <w:lang w:val="en-US"/>
                    </w:rPr>
                    <w:t xml:space="preserve"> </w:t>
                  </w:r>
                  <w:r w:rsidRPr="0041461C">
                    <w:rPr>
                      <w:rFonts w:ascii="Arial" w:hAnsi="Arial"/>
                      <w:b/>
                      <w:lang w:val="es-VE"/>
                    </w:rPr>
                    <w:t>manejados</w:t>
                  </w:r>
                  <w:r w:rsidRPr="00AB270A">
                    <w:rPr>
                      <w:rFonts w:ascii="Arial" w:hAnsi="Arial"/>
                      <w:b/>
                      <w:lang w:val="en-US"/>
                    </w:rPr>
                    <w:t>:</w:t>
                  </w:r>
                  <w:r w:rsidRPr="00AB270A">
                    <w:rPr>
                      <w:rFonts w:ascii="Arial" w:hAnsi="Arial"/>
                      <w:lang w:val="en-US"/>
                    </w:rPr>
                    <w:t xml:space="preserve"> Excel, PowerPoint, Word, </w:t>
                  </w:r>
                  <w:r w:rsidR="00AB270A" w:rsidRPr="00AB270A">
                    <w:rPr>
                      <w:rFonts w:ascii="Arial" w:hAnsi="Arial"/>
                      <w:lang w:val="en-US"/>
                    </w:rPr>
                    <w:t>WordPress</w:t>
                  </w:r>
                  <w:r w:rsidRPr="00AB270A">
                    <w:rPr>
                      <w:rFonts w:ascii="Arial" w:hAnsi="Arial"/>
                      <w:lang w:val="en-US"/>
                    </w:rPr>
                    <w:t>.</w:t>
                  </w:r>
                </w:p>
                <w:p w:rsidR="00AD3A5C" w:rsidRPr="00AB270A" w:rsidRDefault="00AD3A5C" w:rsidP="00AD3A5C">
                  <w:pPr>
                    <w:rPr>
                      <w:rFonts w:ascii="Arial" w:hAnsi="Arial"/>
                      <w:lang w:val="en-US"/>
                    </w:rPr>
                  </w:pPr>
                </w:p>
                <w:p w:rsidR="00AD3A5C" w:rsidRPr="00B476C7" w:rsidRDefault="00AD3A5C" w:rsidP="004F25B4">
                  <w:pPr>
                    <w:rPr>
                      <w:rFonts w:ascii="Arial" w:hAnsi="Arial"/>
                      <w:color w:val="000000"/>
                    </w:rPr>
                  </w:pPr>
                  <w:r w:rsidRPr="0044216C">
                    <w:rPr>
                      <w:rFonts w:ascii="Arial" w:hAnsi="Arial"/>
                      <w:b/>
                    </w:rPr>
                    <w:t>-Nociones en:</w:t>
                  </w:r>
                  <w:r w:rsidR="003A3DA4">
                    <w:rPr>
                      <w:rFonts w:ascii="Arial" w:hAnsi="Arial"/>
                    </w:rPr>
                    <w:t xml:space="preserve"> Programación y arquitectura del computador</w:t>
                  </w:r>
                  <w:r w:rsidRPr="00B476C7">
                    <w:rPr>
                      <w:rFonts w:ascii="Arial" w:hAnsi="Arial"/>
                      <w:color w:val="000000"/>
                    </w:rPr>
                    <w:t>.</w:t>
                  </w:r>
                </w:p>
              </w:txbxContent>
            </v:textbox>
            <w10:wrap type="through"/>
          </v:shape>
        </w:pict>
      </w:r>
      <w:r w:rsidRPr="001026D4">
        <w:pict>
          <v:shape id="Cuadro de texto 8" o:spid="_x0000_s1030" type="#_x0000_t202" style="position:absolute;margin-left:-157.75pt;margin-top:138.5pt;width:567pt;height:61.8pt;z-index:25165363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Nz14kCAAAaBQAADgAAAGRycy9lMm9Eb2MueG1srFTLbtswELwX6D8QvDuSDCWOhciB4sBFgSAJ&#10;kAQ50xRlCxAfJelYadF/75Cy8moPRdELRe6ulrszszw772VHnoR1rVYlzY5SSoTium7VpqQP96vJ&#10;KSXOM1WzTitR0mfh6Pni86ezvSnEVG91VwtLkES5Ym9KuvXeFEni+FZI5o60EQrORlvJPI52k9SW&#10;7ZFddsk0TU+Svba1sZoL52C9HJx0EfM3jeD+pmmc8KQrKWrzcbVxXYc1WZyxYmOZ2bb8UAb7hyok&#10;axUufUl1yTwjO9v+lkq23GqnG3/EtUx007RcxB7QTZZ+6OZuy4yIvQAcZ15gcv8vLb9+urWkrUsK&#10;ohSToGi5Y7XVpBbEi95rchpA2htXIPbOINr3F7oH2aPdwRh67xsrwxddEfgB9/MLxMhEOIwzkDZP&#10;4eLwTbNZNsMB+ZPX3411/ovQkoRNSS04jNCypyvnh9AxJNym9Krtushjp94ZkHOwiCiE4W9WoBRs&#10;Q2QoKpL0Y3k8m1az4/nkpDrOJnmWnk6qKp1OLldVWqX5ajnPL36iCsmyvNhDLgZiu8f/QGLVsc2B&#10;muD+O24k4++UnGVJ1NDQHxJHSMZSkwD/AHPY+X7dR85mIwVrXT+DGasHgTvDVy3Qu2LO3zILRQNx&#10;TKm/wdJ0el9SfdhRstX2+5/sIR7NwEtJaLmk7tuOWUFJ91VBgvMsz8NIxUMOAHGwbz3rtx61k0uN&#10;IczwHhgetyHed+O2sVo+YpircCtcTHHcXVI/bpd+mFs8BlxUVQzCEBnmr9Sd4SF1IDVo475/ZNYc&#10;BBRUfK3HWWLFBx0NsYNwqp3XTRtFFnAeUAUT4YABjJwcHosw4W/PMer1SVv8AgAA//8DAFBLAwQU&#10;AAYACAAAACEAJDqQQeAAAAAMAQAADwAAAGRycy9kb3ducmV2LnhtbEyPy07DMBBF90j8gzVI7Fq7&#10;kCZNiFMhEFtQy0Ni58bTJCIeR7HbhL9nWMFydI/uPVNuZ9eLM46h86RhtVQgkGpvO2o0vL0+LTYg&#10;QjRkTe8JNXxjgG11eVGawvqJdnjex0ZwCYXCaGhjHAopQ92iM2HpByTOjn50JvI5NtKOZuJy18sb&#10;pVLpTEe80JoBH1qsv/Ynp+H9+fj5kaiX5tGth8nPSpLLpdbXV/P9HYiIc/yD4Vef1aFip4M/kQ2i&#10;17C4TfOcWU7yTQaCkSxNViAOGtaJykBWpfz/RPUDAAD//wMAUEsBAi0AFAAGAAgAAAAhAOSZw8D7&#10;AAAA4QEAABMAAAAAAAAAAAAAAAAAAAAAAFtDb250ZW50X1R5cGVzXS54bWxQSwECLQAUAAYACAAA&#10;ACEAI7Jq4dcAAACUAQAACwAAAAAAAAAAAAAAAAAsAQAAX3JlbHMvLnJlbHNQSwECLQAUAAYACAAA&#10;ACEANXNz14kCAAAaBQAADgAAAAAAAAAAAAAAAAAsAgAAZHJzL2Uyb0RvYy54bWxQSwECLQAUAAYA&#10;CAAAACEAJDqQQeAAAAAMAQAADwAAAAAAAAAAAAAAAADhBAAAZHJzL2Rvd25yZXYueG1sUEsFBgAA&#10;AAAEAAQA8wAAAO4FAAAAAA==&#10;" filled="f" stroked="f">
            <v:textbox style="mso-next-textbox:#Cuadro de texto 8">
              <w:txbxContent>
                <w:p w:rsidR="00AD3A5C" w:rsidRPr="00B85351" w:rsidRDefault="00AD3A5C" w:rsidP="004F25B4">
                  <w:pPr>
                    <w:rPr>
                      <w:rFonts w:ascii="Arial" w:hAnsi="Arial"/>
                      <w:b/>
                      <w:color w:val="3366FF"/>
                      <w:sz w:val="20"/>
                      <w:szCs w:val="20"/>
                    </w:rPr>
                  </w:pPr>
                  <w:r w:rsidRPr="00B85351">
                    <w:rPr>
                      <w:rFonts w:ascii="Arial" w:hAnsi="Arial"/>
                      <w:b/>
                      <w:color w:val="3366FF"/>
                      <w:sz w:val="36"/>
                      <w:szCs w:val="36"/>
                    </w:rPr>
                    <w:t>ESTUDIOS</w:t>
                  </w:r>
                </w:p>
                <w:p w:rsidR="0041461C" w:rsidRPr="0041461C" w:rsidRDefault="0041461C" w:rsidP="004F25B4">
                  <w:pPr>
                    <w:rPr>
                      <w:b/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36"/>
                      <w:szCs w:val="36"/>
                    </w:rPr>
                    <w:t xml:space="preserve"> </w:t>
                  </w:r>
                </w:p>
                <w:p w:rsidR="00AD3A5C" w:rsidRPr="00B30887" w:rsidRDefault="00CF6DE7" w:rsidP="004F25B4">
                  <w:pPr>
                    <w:rPr>
                      <w:rFonts w:ascii="Arial" w:hAnsi="Arial"/>
                      <w:color w:val="000000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2018</w:t>
                  </w:r>
                  <w:r w:rsidR="00AD3A5C" w:rsidRPr="00B30887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 xml:space="preserve">    </w:t>
                  </w:r>
                  <w:r w:rsidR="00AD3A5C" w:rsidRPr="00B30887">
                    <w:rPr>
                      <w:rFonts w:ascii="Arial" w:hAnsi="Arial"/>
                      <w:color w:val="000000"/>
                    </w:rPr>
                    <w:t xml:space="preserve">Titulo </w:t>
                  </w:r>
                  <w:r>
                    <w:rPr>
                      <w:rFonts w:ascii="Arial" w:hAnsi="Arial"/>
                      <w:color w:val="000000"/>
                    </w:rPr>
                    <w:t>Técnico Superior Universitario</w:t>
                  </w:r>
                  <w:r w:rsidR="00AB270A">
                    <w:rPr>
                      <w:rFonts w:ascii="Arial" w:hAnsi="Arial"/>
                      <w:color w:val="000000"/>
                    </w:rPr>
                    <w:t xml:space="preserve"> </w:t>
                  </w:r>
                </w:p>
                <w:p w:rsidR="00AD3A5C" w:rsidRPr="00B30887" w:rsidRDefault="00AD3A5C" w:rsidP="004F25B4">
                  <w:pPr>
                    <w:rPr>
                      <w:rFonts w:ascii="Arial" w:hAnsi="Arial"/>
                      <w:i/>
                      <w:color w:val="000000"/>
                      <w:sz w:val="20"/>
                      <w:szCs w:val="20"/>
                    </w:rPr>
                  </w:pPr>
                  <w:r w:rsidRPr="00B30887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 w:rsidR="00AB270A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Carúpano</w:t>
                  </w:r>
                  <w:r w:rsidR="00AB270A" w:rsidRPr="00B30887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-</w:t>
                  </w:r>
                  <w:r w:rsidR="00AB270A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Venezuela</w:t>
                  </w:r>
                  <w:r w:rsidRPr="00B30887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 xml:space="preserve">         </w:t>
                  </w:r>
                  <w:r w:rsidR="00CF6DE7">
                    <w:rPr>
                      <w:rFonts w:ascii="Arial" w:hAnsi="Arial"/>
                      <w:i/>
                      <w:color w:val="000000"/>
                      <w:sz w:val="20"/>
                      <w:szCs w:val="20"/>
                    </w:rPr>
                    <w:t>U.P.T.P “LUIS MARIANO RIVERA”</w:t>
                  </w:r>
                </w:p>
                <w:p w:rsidR="00AD3A5C" w:rsidRPr="00B30887" w:rsidRDefault="00AD3A5C">
                  <w:pPr>
                    <w:rPr>
                      <w:color w:val="000000"/>
                    </w:rPr>
                  </w:pPr>
                </w:p>
              </w:txbxContent>
            </v:textbox>
            <w10:wrap type="square"/>
          </v:shape>
        </w:pict>
      </w:r>
      <w:r w:rsidRPr="001026D4">
        <w:pict>
          <v:line id="Conector recto 4" o:spid="_x0000_s1031" style="position:absolute;z-index:251657728;visibility:visible" from="-184.95pt,159.95pt" to="382.05pt,15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2n037cBAABZAwAADgAAAGRycy9lMm9Eb2MueG1srFNNb9swDL0P6H8QdF/sBm22GnF6cJBdhi3A&#10;th/AyLItQF8g1Tj596OUNOu227CLTIrUI98jvX4+OSuOGskE38r7RS2F9ir0xo+t/PF99/6jFJTA&#10;92CD1608a5LPm7t36zk2ehmmYHuNgkE8NXNs5ZRSbKqK1KQd0CJE7Tk4BHSQ2MWx6hFmRne2Wtb1&#10;qpoD9hGD0kR8u70E5abgD4NW6eswkE7CtpJ7S+XEch7yWW3W0IwIcTLq2gb8QxcOjOeiN6gtJBAv&#10;aP6CckZhoDCkhQquCsNglC4cmM19/QebbxNEXbiwOBRvMtH/g1VfjnsUpm/lgxQeHI+o40GpFFBg&#10;/oiHrNEcqeHUzu/x6lHcYyZ8GtDlL1MRp6Lr+aarPiWh+PIDT+qpZvnVa6z69TAipU86OJGNVlrj&#10;M2Vo4PiZEhfj1NeUfO3Dzlhbxma9mFv59Lh8ZGTg5RksJDZdZDrkRynAjryVKmFBpGBNn19nHMLx&#10;0FkUR+DNWK12u67LRLnab2m59BZouuSV0DXN+gyjy45dO80qXXTJ1iH05yJXlT2eX0G/7lpekLc+&#10;22//iM1PAAAA//8DAFBLAwQUAAYACAAAACEAh9MIVOEAAAAMAQAADwAAAGRycy9kb3ducmV2Lnht&#10;bEyPwU7DMAyG70i8Q2Qkblu6brSsNJ3QxATaBeh24JglXlvROFWSbeXtCRISHG1/+v395Wo0PTuj&#10;850lAbNpAgxJWd1RI2C/20zugfkgScveEgr4Qg+r6vqqlIW2F3rHcx0aFkPIF1JAG8JQcO5Vi0b6&#10;qR2Q4u1onZEhjq7h2slLDDc9T5Mk40Z2FD+0csB1i+qzPhkBTXh5e/7Y117lyfCkuu1x9+q4ELc3&#10;4+MDsIBj+IPhRz+qQxWdDvZE2rNewGSeLZeRFZDepTmwiOTZYgbs8LvhVcn/l6i+AQAA//8DAFBL&#10;AQItABQABgAIAAAAIQDkmcPA+wAAAOEBAAATAAAAAAAAAAAAAAAAAAAAAABbQ29udGVudF9UeXBl&#10;c10ueG1sUEsBAi0AFAAGAAgAAAAhACOyauHXAAAAlAEAAAsAAAAAAAAAAAAAAAAALAEAAF9yZWxz&#10;Ly5yZWxzUEsBAi0AFAAGAAgAAAAhAPdp9N+3AQAAWQMAAA4AAAAAAAAAAAAAAAAALAIAAGRycy9l&#10;Mm9Eb2MueG1sUEsBAi0AFAAGAAgAAAAhAIfTCFThAAAADAEAAA8AAAAAAAAAAAAAAAAADwQAAGRy&#10;cy9kb3ducmV2LnhtbFBLBQYAAAAABAAEAPMAAAAdBQAAAAA=&#10;" strokecolor="#36f"/>
        </w:pict>
      </w:r>
    </w:p>
    <w:p w:rsidR="00A70072" w:rsidRPr="001026D4" w:rsidRDefault="00A70072" w:rsidP="00A70072"/>
    <w:p w:rsidR="00A70072" w:rsidRPr="001026D4" w:rsidRDefault="00A70072" w:rsidP="00A70072"/>
    <w:p w:rsidR="00A70072" w:rsidRPr="001026D4" w:rsidRDefault="0041461C" w:rsidP="00A70072">
      <w:r w:rsidRPr="001026D4">
        <w:pict>
          <v:shape id="Cuadro de texto 10" o:spid="_x0000_s1029" type="#_x0000_t202" style="position:absolute;margin-left:-18.05pt;margin-top:189.65pt;width:405pt;height:103.25pt;z-index:25165568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CaVYsCAAAcBQAADgAAAGRycy9lMm9Eb2MueG1srFTLbtswELwX6D8QvDuSHDlxhMiB4sBFgaAJ&#10;kBQ50xRlCxAfJelYadF/75Cy8moPRdGLRO4ul7szszy/6GVHHoV1rVYlzY5SSoTium7VpqRf71eT&#10;OSXOM1WzTitR0ifh6MXi44fzvSnEVG91VwtLkES5Ym9KuvXeFEni+FZI5o60EQrORlvJPLZ2k9SW&#10;7ZFddsk0TU+Svba1sZoL52C9Gpx0EfM3jeD+pmmc8KQrKWrz8Wvjdx2+yeKcFRvLzLblhzLYP1Qh&#10;Watw6XOqK+YZ2dn2t1Sy5VY73fgjrmWim6blIvaAbrL0XTd3W2ZE7AXgOPMMk/t/afmXx1tL2hrc&#10;AR7FJDha7lhtNakF8aL3msADmPbGFYi+M4j3/aXucWS0OxhD931jZfijLwI/Mj49g4xUhMM4y/Lj&#10;WQoXh+94Pj8BjSFP8nLcWOc/CS1JWJTUgsUILnu8dn4IHUPCbUqv2q6LTHbqjQE5B4uIUhhOswKl&#10;YBkiQ1GRph/L2em0Op2dTU6qWTbJs3Q+qap0OrlaVWmV5qvlWX75E1VIluXFHoIxkNs9zgOJVcc2&#10;B3KC++/YkYy/0XKWJVFFQ39IHCEZS00C/APMYeX7dR9Zm48UrHX9BGasHiTuDF+1QO+aOX/LLDQN&#10;xDGn/gafptP7kurDipKttt//ZA/xaAZeSkLLJXXfdswKSrrPCiI8y/IcaX3c5AAQG/vas37tUTu5&#10;1BjDDC+C4XEZ4n03Lhur5QPGuQq3wsUUx90l9eNy6YfJxXPARVXFIIyRYf5a3RkeUgdSgzbu+wdm&#10;zUFAQcZf9DhNrHinoyF2EE6187ppo8gCzgOqYCJsMIKRk8NzEWb89T5GvTxqi18AAAD//wMAUEsD&#10;BBQABgAIAAAAIQD/PqQW3AAAAAwBAAAPAAAAZHJzL2Rvd25yZXYueG1sTE/LTsMwELwj9R+srcSN&#10;2hSKmhCnqkBcQZSHxG0bb5OIeB3FbhP+nu0JbjM7o9mZYjP5Tp1oiG1gC9cLA4q4Cq7l2sL729PV&#10;GlRMyA67wGThhyJsytlFgbkLI7/SaZdqJSEcc7TQpNTnWseqIY9xEXpi0Q5h8JiEDrV2A44S7ju9&#10;NOZOe2xZPjTY00ND1ffu6C18PB++Pm/NS/3oV/0YJqPZZ9ray/m0vQeVaEp/ZjjXl+pQSqd9OLKL&#10;qhO+NrIlWcgEgRJHlp0ve5FWN4J0Wej/I8pfAAAA//8DAFBLAQItABQABgAIAAAAIQDkmcPA+wAA&#10;AOEBAAATAAAAAAAAAAAAAAAAAAAAAABbQ29udGVudF9UeXBlc10ueG1sUEsBAi0AFAAGAAgAAAAh&#10;ACOyauHXAAAAlAEAAAsAAAAAAAAAAAAAAAAALAEAAF9yZWxzLy5yZWxzUEsBAi0AFAAGAAgAAAAh&#10;AH+QmlWLAgAAHAUAAA4AAAAAAAAAAAAAAAAALAIAAGRycy9lMm9Eb2MueG1sUEsBAi0AFAAGAAgA&#10;AAAhAP8+pBbcAAAADAEAAA8AAAAAAAAAAAAAAAAA4wQAAGRycy9kb3ducmV2LnhtbFBLBQYAAAAA&#10;BAAEAPMAAADsBQAAAAA=&#10;" filled="f" stroked="f">
            <v:textbox style="mso-next-textbox:#Cuadro de texto 10">
              <w:txbxContent>
                <w:p w:rsidR="00AD3A5C" w:rsidRPr="00B30887" w:rsidRDefault="00231FB9" w:rsidP="004F25B4">
                  <w:pPr>
                    <w:rPr>
                      <w:rFonts w:ascii="Arial" w:hAnsi="Arial"/>
                      <w:color w:val="000000"/>
                    </w:rPr>
                  </w:pPr>
                  <w:r>
                    <w:rPr>
                      <w:rFonts w:ascii="Arial" w:hAnsi="Arial"/>
                      <w:b/>
                      <w:color w:val="000000"/>
                    </w:rPr>
                    <w:t>CENTRO DE LLAMADAS MILANO</w:t>
                  </w:r>
                  <w:r w:rsidR="00AD3A5C" w:rsidRPr="00B30887">
                    <w:rPr>
                      <w:rFonts w:ascii="Arial" w:hAnsi="Arial"/>
                      <w:color w:val="000000"/>
                    </w:rPr>
                    <w:t xml:space="preserve">,  Sector </w:t>
                  </w:r>
                  <w:r>
                    <w:rPr>
                      <w:rFonts w:ascii="Arial" w:hAnsi="Arial"/>
                      <w:color w:val="000000"/>
                    </w:rPr>
                    <w:t>Terminal de Pasajeros</w:t>
                  </w:r>
                </w:p>
                <w:p w:rsidR="00AD3A5C" w:rsidRDefault="00AD3A5C" w:rsidP="004F25B4">
                  <w:pPr>
                    <w:rPr>
                      <w:rFonts w:ascii="Arial" w:hAnsi="Arial"/>
                      <w:color w:val="000000"/>
                      <w:u w:val="single"/>
                    </w:rPr>
                  </w:pPr>
                  <w:r w:rsidRPr="00B30887">
                    <w:rPr>
                      <w:rFonts w:ascii="Arial" w:hAnsi="Arial"/>
                      <w:color w:val="000000"/>
                      <w:u w:val="single"/>
                    </w:rPr>
                    <w:t>Cargo ocupado</w:t>
                  </w:r>
                  <w:r w:rsidR="00231FB9">
                    <w:rPr>
                      <w:rFonts w:ascii="Arial" w:hAnsi="Arial"/>
                      <w:color w:val="000000"/>
                      <w:u w:val="single"/>
                    </w:rPr>
                    <w:t>:</w:t>
                  </w:r>
                  <w:r w:rsidRPr="00B30887">
                    <w:rPr>
                      <w:rFonts w:ascii="Arial" w:hAnsi="Arial"/>
                      <w:color w:val="000000"/>
                      <w:u w:val="single"/>
                    </w:rPr>
                    <w:t xml:space="preserve"> </w:t>
                  </w:r>
                  <w:r w:rsidR="008A1C1B">
                    <w:rPr>
                      <w:rFonts w:ascii="Arial" w:hAnsi="Arial"/>
                      <w:color w:val="000000"/>
                      <w:u w:val="single"/>
                    </w:rPr>
                    <w:t>Vendedor</w:t>
                  </w:r>
                </w:p>
                <w:p w:rsidR="0041461C" w:rsidRDefault="0041461C" w:rsidP="004F25B4">
                  <w:pPr>
                    <w:rPr>
                      <w:rFonts w:ascii="Arial" w:hAnsi="Arial"/>
                      <w:color w:val="000000"/>
                      <w:sz w:val="20"/>
                      <w:szCs w:val="20"/>
                    </w:rPr>
                  </w:pPr>
                </w:p>
                <w:p w:rsidR="00AD3A5C" w:rsidRPr="00B30887" w:rsidRDefault="00231FB9" w:rsidP="004F25B4">
                  <w:pPr>
                    <w:rPr>
                      <w:rFonts w:ascii="Arial" w:hAnsi="Arial"/>
                      <w:color w:val="000000"/>
                    </w:rPr>
                  </w:pPr>
                  <w:r>
                    <w:rPr>
                      <w:rFonts w:ascii="Arial" w:hAnsi="Arial"/>
                      <w:b/>
                      <w:color w:val="000000"/>
                    </w:rPr>
                    <w:t>EL NUEVO QUESO AZUL</w:t>
                  </w:r>
                  <w:r w:rsidR="00AD3A5C" w:rsidRPr="00B30887">
                    <w:rPr>
                      <w:rFonts w:ascii="Arial" w:hAnsi="Arial"/>
                      <w:color w:val="000000"/>
                    </w:rPr>
                    <w:t xml:space="preserve">,  Sector </w:t>
                  </w:r>
                  <w:r>
                    <w:rPr>
                      <w:rFonts w:ascii="Arial" w:hAnsi="Arial"/>
                      <w:color w:val="000000"/>
                    </w:rPr>
                    <w:t>Mercado Municipal</w:t>
                  </w:r>
                </w:p>
                <w:p w:rsidR="00AD3A5C" w:rsidRPr="00B30887" w:rsidRDefault="00AD3A5C" w:rsidP="004F25B4">
                  <w:pPr>
                    <w:rPr>
                      <w:rFonts w:ascii="Arial" w:hAnsi="Arial"/>
                      <w:color w:val="000000"/>
                      <w:u w:val="single"/>
                    </w:rPr>
                  </w:pPr>
                  <w:r w:rsidRPr="00B30887">
                    <w:rPr>
                      <w:rFonts w:ascii="Arial" w:hAnsi="Arial"/>
                      <w:color w:val="000000"/>
                      <w:u w:val="single"/>
                    </w:rPr>
                    <w:t>Cargo ocupado</w:t>
                  </w:r>
                  <w:r w:rsidR="00231FB9">
                    <w:rPr>
                      <w:rFonts w:ascii="Arial" w:hAnsi="Arial"/>
                      <w:color w:val="000000"/>
                      <w:u w:val="single"/>
                    </w:rPr>
                    <w:t>:</w:t>
                  </w:r>
                  <w:r w:rsidRPr="00B30887">
                    <w:rPr>
                      <w:rFonts w:ascii="Arial" w:hAnsi="Arial"/>
                      <w:color w:val="000000"/>
                      <w:u w:val="single"/>
                    </w:rPr>
                    <w:t xml:space="preserve"> </w:t>
                  </w:r>
                  <w:r w:rsidR="00231FB9">
                    <w:rPr>
                      <w:rFonts w:ascii="Arial" w:hAnsi="Arial"/>
                      <w:color w:val="000000"/>
                      <w:u w:val="single"/>
                    </w:rPr>
                    <w:t>Cajero</w:t>
                  </w:r>
                </w:p>
                <w:p w:rsidR="00AD3A5C" w:rsidRPr="00B30887" w:rsidRDefault="00AD3A5C" w:rsidP="004F25B4">
                  <w:pPr>
                    <w:rPr>
                      <w:color w:val="000000"/>
                    </w:rPr>
                  </w:pPr>
                </w:p>
              </w:txbxContent>
            </v:textbox>
            <w10:wrap type="square"/>
          </v:shape>
        </w:pict>
      </w:r>
      <w:r w:rsidRPr="001026D4">
        <w:pict>
          <v:shape id="Cuadro de texto 9" o:spid="_x0000_s1032" type="#_x0000_t202" style="position:absolute;margin-left:-190.9pt;margin-top:158.1pt;width:243pt;height:134.8pt;z-index:251654656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Cr8ooCAAAaBQAADgAAAGRycy9lMm9Eb2MueG1srFRLb9swDL4P2H8QdE9sZ26aGHUKN0WGAUVb&#10;IBl6VmQ5MWCJmqTE7ob991FynD62wzDsIvNlivz4UVfXnWzIURhbg8ppMo4pEYpDWatdTr9uVqMZ&#10;JdYxVbIGlMjps7D0evHxw1WrMzGBPTSlMASTKJu1Oqd753QWRZbvhWR2DFoodFZgJHOoml1UGtZi&#10;dtlEkzieRi2YUhvgwlq03vZOugj5q0pw91BVVjjS5BRrc+E04dz6M1pcsWxnmN7X/FQG+4cqJKsV&#10;XnpOdcscIwdT/5ZK1tyAhcqNOcgIqqrmIvSA3STxu27We6ZF6AXBsfoMk/1/afn98dGQuszpnBLF&#10;JI5oeWClAVIK4kTngMw9SK22GcauNUa77gY6HPZgt2j0vXeVkf6LXRH0I9zPZ4gxE+Fo/BTPpkmM&#10;Lo6+NEnSGSqYP3r5XRvrPguQxAs5NTjDAC073lnXhw4h/jYFq7ppwhwb9caAOXuLCETo/2YZloKi&#10;j/RFhSH9WF5cTorLi/loWlwkozSJZ6OiiCej21URF3G6Ws7Tm59YhWRJmrVIF41k2+D/iMSqYbvT&#10;aLz772YjGX/D5CSJAof6/jBxgGQoNfLw9zB7yXXbLsxsOoxgC+UzTsZAT3Cr+apG9O6YdY/MIKMR&#10;cdxS94BH1UCbUzhJlOzBfP+T3cdjM+ilxLecU/vtwIygpPmikILzJE39SgUlRQBRMa8929cedZBL&#10;wCVM8D3QPIg+3jWDWBmQT7jMhb8VXUxxvDunbhCXrt9bfAy4KIoQhEukmbtTa819aj9Uz41N98SM&#10;PhHIs/gehl1i2Tse9bE9cYqDg6oOJPM496jiJLyCCxhmcnos/Ia/1kPUy5O2+AUAAP//AwBQSwME&#10;FAAGAAgAAAAhANQgc2/hAAAADQEAAA8AAABkcnMvZG93bnJldi54bWxMj8tugzAQRfeV+g/WVMou&#10;scmDAMVEVatuWzV9SN05eAIoeIywE+jfx6zS3Yzm6M65+W40Lbtg7xpLEqKFAIZUWt1QJeHr83We&#10;AHNekVatJZTwhw52xf1drjJtB/rAy95XLISQy5SE2vsu49yVNRrlFrZDCrej7Y3yYe0rrns1hHDT&#10;8qUQMTeqofChVh0+11ie9mcj4fvt+PuzFu/Vi9l0gx0FJ5NyKWcP49MjMI+jv8Ew6Qd1KILTwZ5J&#10;O9ZKmK/iNA2shM1abIFNSBRHwA7TkCRb4EXO/7corgAAAP//AwBQSwECLQAUAAYACAAAACEA5JnD&#10;wPsAAADhAQAAEwAAAAAAAAAAAAAAAAAAAAAAW0NvbnRlbnRfVHlwZXNdLnhtbFBLAQItABQABgAI&#10;AAAAIQAjsmrh1wAAAJQBAAALAAAAAAAAAAAAAAAAACwBAABfcmVscy8ucmVsc1BLAQItABQABgAI&#10;AAAAIQDPgKvyigIAABoFAAAOAAAAAAAAAAAAAAAAACwCAABkcnMvZTJvRG9jLnhtbFBLAQItABQA&#10;BgAIAAAAIQDUIHNv4QAAAA0BAAAPAAAAAAAAAAAAAAAAAOIEAABkcnMvZG93bnJldi54bWxQSwUG&#10;AAAAAAQABADzAAAA8AUAAAAA&#10;" filled="f" stroked="f">
            <v:textbox style="mso-next-textbox:#Cuadro de texto 9">
              <w:txbxContent>
                <w:p w:rsidR="00AD3A5C" w:rsidRPr="00B85351" w:rsidRDefault="00AD3A5C" w:rsidP="004F25B4">
                  <w:pPr>
                    <w:rPr>
                      <w:rFonts w:ascii="Arial" w:hAnsi="Arial"/>
                      <w:b/>
                      <w:color w:val="3366FF"/>
                      <w:sz w:val="36"/>
                      <w:szCs w:val="36"/>
                    </w:rPr>
                  </w:pPr>
                  <w:r w:rsidRPr="00B85351">
                    <w:rPr>
                      <w:rFonts w:ascii="Arial" w:hAnsi="Arial"/>
                      <w:b/>
                      <w:color w:val="3366FF"/>
                      <w:sz w:val="36"/>
                      <w:szCs w:val="36"/>
                    </w:rPr>
                    <w:t>EXPERIENCIA LABORAL</w:t>
                  </w:r>
                </w:p>
                <w:p w:rsidR="00AD3A5C" w:rsidRPr="00B30887" w:rsidRDefault="00AD3A5C" w:rsidP="004F25B4">
                  <w:pPr>
                    <w:rPr>
                      <w:rFonts w:ascii="Arial" w:hAnsi="Arial"/>
                      <w:color w:val="000000"/>
                      <w:sz w:val="20"/>
                      <w:szCs w:val="20"/>
                    </w:rPr>
                  </w:pPr>
                </w:p>
                <w:p w:rsidR="00AD3A5C" w:rsidRPr="00B30887" w:rsidRDefault="00231FB9" w:rsidP="004F25B4">
                  <w:pP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De 14/12/2017 a 25/05</w:t>
                  </w:r>
                  <w:r w:rsidR="00AD3A5C" w:rsidRPr="00B30887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/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2018</w:t>
                  </w:r>
                  <w:r w:rsidR="00AD3A5C" w:rsidRPr="00B30887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AD3A5C" w:rsidRPr="00B30887" w:rsidRDefault="00AD3A5C" w:rsidP="004F25B4">
                  <w:pP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</w:pPr>
                  <w:r w:rsidRPr="00B30887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(</w:t>
                  </w:r>
                  <w:r w:rsidR="00231FB9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Carúpano</w:t>
                  </w:r>
                  <w:r w:rsidR="00231FB9" w:rsidRPr="00B30887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-</w:t>
                  </w:r>
                  <w:r w:rsidR="00231FB9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Venezuela</w:t>
                  </w:r>
                  <w:r w:rsidRPr="00B30887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)</w:t>
                  </w:r>
                </w:p>
                <w:p w:rsidR="00AD3A5C" w:rsidRPr="00B30887" w:rsidRDefault="00AD3A5C" w:rsidP="004F25B4">
                  <w:pP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</w:pPr>
                </w:p>
                <w:p w:rsidR="00AD3A5C" w:rsidRPr="00B30887" w:rsidRDefault="00AD3A5C" w:rsidP="004F25B4">
                  <w:pP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</w:pPr>
                  <w:r w:rsidRPr="00B30887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 xml:space="preserve">De </w:t>
                  </w:r>
                  <w:r w:rsidR="00231FB9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26/05</w:t>
                  </w:r>
                  <w:r w:rsidRPr="00B30887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/</w:t>
                  </w:r>
                  <w:r w:rsidR="00231FB9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 xml:space="preserve">2018 </w:t>
                  </w:r>
                </w:p>
                <w:p w:rsidR="00AD3A5C" w:rsidRPr="00B30887" w:rsidRDefault="00AD3A5C" w:rsidP="004F25B4">
                  <w:pP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</w:pPr>
                  <w:r w:rsidRPr="00B30887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(</w:t>
                  </w:r>
                  <w:r w:rsidR="00231FB9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Carúpano</w:t>
                  </w:r>
                  <w:r w:rsidR="00231FB9" w:rsidRPr="00B30887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-</w:t>
                  </w:r>
                  <w:r w:rsidR="00231FB9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Venezuela</w:t>
                  </w:r>
                  <w:r w:rsidRPr="00B30887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)</w:t>
                  </w:r>
                </w:p>
                <w:p w:rsidR="00AD3A5C" w:rsidRPr="00B30887" w:rsidRDefault="00AD3A5C" w:rsidP="004F25B4">
                  <w:pP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</w:pPr>
                </w:p>
                <w:p w:rsidR="00AD3A5C" w:rsidRPr="00B30887" w:rsidRDefault="00AD3A5C" w:rsidP="004F25B4">
                  <w:pP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</w:pPr>
                </w:p>
                <w:p w:rsidR="00AD3A5C" w:rsidRPr="00B30887" w:rsidRDefault="00AD3A5C" w:rsidP="004F25B4">
                  <w:pP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</w:pPr>
                </w:p>
                <w:p w:rsidR="00AD3A5C" w:rsidRPr="00B30887" w:rsidRDefault="00AD3A5C" w:rsidP="004F25B4">
                  <w:pP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</w:pPr>
                </w:p>
                <w:p w:rsidR="00AD3A5C" w:rsidRPr="00B30887" w:rsidRDefault="00AD3A5C" w:rsidP="004F25B4">
                  <w:pP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</w:pPr>
                </w:p>
                <w:p w:rsidR="00AD3A5C" w:rsidRPr="00B30887" w:rsidRDefault="00AD3A5C" w:rsidP="004F25B4">
                  <w:pP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</w:pPr>
                </w:p>
                <w:p w:rsidR="00AD3A5C" w:rsidRPr="00B30887" w:rsidRDefault="00AD3A5C" w:rsidP="004F25B4">
                  <w:pPr>
                    <w:rPr>
                      <w:color w:val="000000"/>
                    </w:rPr>
                  </w:pPr>
                </w:p>
              </w:txbxContent>
            </v:textbox>
            <w10:wrap type="square"/>
          </v:shape>
        </w:pict>
      </w:r>
    </w:p>
    <w:p w:rsidR="00A70072" w:rsidRPr="001026D4" w:rsidRDefault="00A70072" w:rsidP="00A70072"/>
    <w:p w:rsidR="00A70072" w:rsidRPr="001026D4" w:rsidRDefault="00A70072" w:rsidP="00A70072"/>
    <w:p w:rsidR="00A70072" w:rsidRPr="001026D4" w:rsidRDefault="009A76C0" w:rsidP="00A70072">
      <w:bookmarkStart w:id="0" w:name="_GoBack"/>
      <w:bookmarkEnd w:id="0"/>
      <w:r w:rsidRPr="001026D4">
        <w:pict>
          <v:line id="Conector recto 12" o:spid="_x0000_s1033" style="position:absolute;z-index:251658752;visibility:visible" from="-189pt,139.7pt" to="378pt,13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YA6LcBAABbAwAADgAAAGRycy9lMm9Eb2MueG1srFNNj9MwEL0j8R8s32mylbawUdM9pCoXBJWA&#10;HzB1nMSSvzRjmvbfM3azZYEb4uLMeMZv5r2ZbJ8vzoqzRjLBt/JhVUuhvQq98WMrv387vPsgBSXw&#10;PdjgdSuvmuTz7u2b7RwbvQ5TsL1GwSCemjm2ckopNlVFatIOaBWi9hwcAjpI7OJY9Qgzoztbret6&#10;U80B+4hBaSK+3d+Cclfwh0Gr9GUYSCdhW8m9pXJiOU/5rHZbaEaEOBm1tAH/0IUD47noHWoPCcQP&#10;NH9BOaMwUBjSSgVXhWEwShcOzOah/oPN1wmiLlxYHIp3mej/warP5yMK0/Ps1lJ4cDyjjielUkCB&#10;+SM4wCrNkRpO7vwRF4/iETPly4Auf5mMuBRlr3dl9SUJxZfveVZPNQ9AvcSqXw8jUvqogxPZaKU1&#10;PpOGBs6fKHExTn1Jydc+HIy1ZXDWi7mVT4/rR0YGXp/BQmLTRSZEfpQC7Mh7qRIWRArW9Pl1xiEc&#10;T51FcQbejc3mcOi6TJSr/ZaWS++BplteCS1p1mcYXbZs6TSrdNMlW6fQX4tcVfZ4ggV92ba8Iq99&#10;tl//E7ufAAAA//8DAFBLAwQUAAYACAAAACEAKPGaG+EAAAAMAQAADwAAAGRycy9kb3ducmV2Lnht&#10;bEyPwU7DMAyG70h7h8iTuG3pxmhpaTohBALtAnQ7cMwSr63WOFWSbeXtCRISHG1/+v395Xo0PTuj&#10;850lAYt5AgxJWd1RI2C3fZ7dAfNBkpa9JRTwhR7W1eSqlIW2F/rAcx0aFkPIF1JAG8JQcO5Vi0b6&#10;uR2Q4u1gnZEhjq7h2slLDDc9XyZJyo3sKH5o5YCPLapjfTICmvD6/vK5q73KkuFJdZvD9s1xIa6n&#10;48M9sIBj+IPhRz+qQxWd9vZE2rNewOwmzfPICrjNVxmwiGTpagFs/7vhVcn/l6i+AQAA//8DAFBL&#10;AQItABQABgAIAAAAIQDkmcPA+wAAAOEBAAATAAAAAAAAAAAAAAAAAAAAAABbQ29udGVudF9UeXBl&#10;c10ueG1sUEsBAi0AFAAGAAgAAAAhACOyauHXAAAAlAEAAAsAAAAAAAAAAAAAAAAALAEAAF9yZWxz&#10;Ly5yZWxzUEsBAi0AFAAGAAgAAAAhABRGAOi3AQAAWwMAAA4AAAAAAAAAAAAAAAAALAIAAGRycy9l&#10;Mm9Eb2MueG1sUEsBAi0AFAAGAAgAAAAhACjxmhvhAAAADAEAAA8AAAAAAAAAAAAAAAAADwQAAGRy&#10;cy9kb3ducmV2LnhtbFBLBQYAAAAABAAEAPMAAAAdBQAAAAA=&#10;" strokecolor="#36f"/>
        </w:pict>
      </w:r>
      <w:r w:rsidR="0010094A" w:rsidRPr="001026D4">
        <w:pict>
          <v:shape id="Cuadro de texto 13" o:spid="_x0000_s1026" type="#_x0000_t202" style="position:absolute;margin-left:-189pt;margin-top:225pt;width:567pt;height:347.2pt;z-index:2516597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3gO4sCAAAcBQAADgAAAGRycy9lMm9Eb2MueG1srFTLbtswELwX6D8QvDuSXDmOhciB4sBFgSAJ&#10;4BQ50xRlC5BIlqQjpUX/vUPKyqs9FEUvErm7XO7OzPL8om8b8iiMrZXMaXISUyIkV2Utdzn9er+e&#10;nFFiHZMla5QUOX0Sll4sP34473QmpmqvmlIYgiTSZp3O6d45nUWR5XvRMnuitJBwVsq0zGFrdlFp&#10;WIfsbRNN4/g06pQptVFcWAvr1eCky5C/qgR3t1VlhSNNTlGbC18Tvlv/jZbnLNsZpvc1P5bB/qGK&#10;ltUSlz6numKOkYOpf0vV1twoqyp3wlUbqaqquQg9oJskftfNZs+0CL0AHKufYbL/Ly2/ebwzpC7B&#10;3SdKJGvB0erASqNIKYgTvVMEHsDUaZsheqMR7/pL1ePIaLcw+u77yrT+j74I/AD86RlkpCIcxjlo&#10;W8Rwcfhm82QWY4P80ctxbaz7LFRL/CKnBiwGcNnjtXVD6Bjib5NqXTdNYLKRbwzIOVhEkMJwmmUo&#10;BUsf6YsKNP1YzebTYj5bTE6LWTJJk/hsUhTxdHK1LuIiTterRXr5E1W0LEmzDoLRkNs9zgOJdcN2&#10;R3K8++/YaRl/o+UkiYKKhv6QOEAylhp5+AeY/cr12z6wthgp2KryCcwYNUjcar6ugd41s+6OGWga&#10;iGNO3S0+VaO6nKrjipK9Mt//ZPfxaAZeSnzLObXfDswISpovEiJcJGnqhypsUgCIjXnt2b72yEO7&#10;UhjDBC+C5mHp410zLiuj2geMc+FvhYtJjrtz6sblyg2Ti+eAi6IIQRgjzdy13GjuU3tSvTbu+wdm&#10;9FFAXsY3apwmlr3T0RA7CKc4OFXVQWQe5wFVMOE3GMHAyfG58DP+eh+iXh615S8AAAD//wMAUEsD&#10;BBQABgAIAAAAIQAzXLrw3wAAAA0BAAAPAAAAZHJzL2Rvd25yZXYueG1sTI/BTsMwDIbvSLxDZCRu&#10;W9Ix2FKaTgjEFcSASdyyxmsrGqdqsrW8Pd4Jbr/lT78/F5vJd+KEQ2wDGcjmCgRSFVxLtYGP9+fZ&#10;GkRMlpztAqGBH4ywKS8vCpu7MNIbnrapFlxCMbcGmpT6XMpYNehtnIceiXeHMHibeBxq6QY7crnv&#10;5EKpO+ltS3yhsT0+Nlh9b4/ewOfL4Wu3VK/1k7/txzApSV5LY66vpod7EAmn9AfDWZ/VoWSnfTiS&#10;i6IzMMuWN5rZc1IrTsxorTIQewMrvchAloX8/0X5CwAA//8DAFBLAQItABQABgAIAAAAIQDkmcPA&#10;+wAAAOEBAAATAAAAAAAAAAAAAAAAAAAAAABbQ29udGVudF9UeXBlc10ueG1sUEsBAi0AFAAGAAgA&#10;AAAhACOyauHXAAAAlAEAAAsAAAAAAAAAAAAAAAAALAEAAF9yZWxzLy5yZWxzUEsBAi0AFAAGAAgA&#10;AAAhADC94DuLAgAAHAUAAA4AAAAAAAAAAAAAAAAALAIAAGRycy9lMm9Eb2MueG1sUEsBAi0AFAAG&#10;AAgAAAAhADNcuvDfAAAADQEAAA8AAAAAAAAAAAAAAAAA4wQAAGRycy9kb3ducmV2LnhtbFBLBQYA&#10;AAAABAAEAPMAAADvBQAAAAA=&#10;" filled="f" stroked="f">
            <v:textbox style="mso-next-textbox:#Cuadro de texto 13">
              <w:txbxContent>
                <w:p w:rsidR="00AD3A5C" w:rsidRPr="00B85351" w:rsidRDefault="00AD3A5C" w:rsidP="003D68E7">
                  <w:pPr>
                    <w:rPr>
                      <w:rFonts w:ascii="Arial" w:hAnsi="Arial"/>
                      <w:b/>
                      <w:color w:val="3366FF"/>
                      <w:sz w:val="20"/>
                      <w:szCs w:val="20"/>
                    </w:rPr>
                  </w:pPr>
                  <w:r w:rsidRPr="00B85351">
                    <w:rPr>
                      <w:rFonts w:ascii="Arial" w:hAnsi="Arial"/>
                      <w:b/>
                      <w:color w:val="3366FF"/>
                      <w:sz w:val="36"/>
                      <w:szCs w:val="36"/>
                    </w:rPr>
                    <w:t>REFERENCIAS</w:t>
                  </w:r>
                </w:p>
                <w:p w:rsidR="00AD3A5C" w:rsidRPr="00B30887" w:rsidRDefault="00AD3A5C" w:rsidP="003D68E7">
                  <w:pP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</w:pPr>
                </w:p>
                <w:p w:rsidR="00AD3A5C" w:rsidRPr="0044216C" w:rsidRDefault="008A1C1B" w:rsidP="004835EE">
                  <w:pPr>
                    <w:rPr>
                      <w:rFonts w:ascii="Arial" w:hAnsi="Arial"/>
                      <w:b/>
                    </w:rPr>
                  </w:pPr>
                  <w:r>
                    <w:rPr>
                      <w:rFonts w:ascii="Arial" w:hAnsi="Arial"/>
                      <w:b/>
                    </w:rPr>
                    <w:t>Ronny Márquez</w:t>
                  </w:r>
                </w:p>
                <w:p w:rsidR="00AD3A5C" w:rsidRPr="0044216C" w:rsidRDefault="008A1C1B" w:rsidP="004835EE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EL NUEVO QUESO AZUL</w:t>
                  </w:r>
                  <w:r w:rsidR="00AD3A5C" w:rsidRPr="0044216C">
                    <w:rPr>
                      <w:rFonts w:ascii="Arial" w:hAnsi="Arial"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Arial" w:hAnsi="Arial"/>
                      <w:sz w:val="20"/>
                      <w:szCs w:val="20"/>
                    </w:rPr>
                    <w:t>Carúpano-Venezuela</w:t>
                  </w:r>
                  <w:r w:rsidR="00AD3A5C" w:rsidRPr="0044216C">
                    <w:rPr>
                      <w:rFonts w:ascii="Arial" w:hAnsi="Arial"/>
                      <w:sz w:val="20"/>
                      <w:szCs w:val="20"/>
                    </w:rPr>
                    <w:t>)</w:t>
                  </w:r>
                </w:p>
                <w:p w:rsidR="00AD3A5C" w:rsidRPr="007C2158" w:rsidRDefault="008A1C1B" w:rsidP="004835EE">
                  <w:pPr>
                    <w:rPr>
                      <w:rFonts w:ascii="Arial" w:hAnsi="Arial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  <w:lang w:val="pt-BR"/>
                    </w:rPr>
                    <w:t>Gerente</w:t>
                  </w:r>
                </w:p>
                <w:p w:rsidR="00AD3A5C" w:rsidRPr="007C2158" w:rsidRDefault="00AD3A5C" w:rsidP="004835EE">
                  <w:pPr>
                    <w:rPr>
                      <w:rFonts w:ascii="Arial" w:hAnsi="Arial"/>
                      <w:sz w:val="20"/>
                      <w:szCs w:val="20"/>
                      <w:lang w:val="pt-BR"/>
                    </w:rPr>
                  </w:pPr>
                  <w:r w:rsidRPr="001026D4">
                    <w:rPr>
                      <w:rFonts w:ascii="Arial" w:hAnsi="Arial"/>
                      <w:sz w:val="20"/>
                      <w:szCs w:val="20"/>
                      <w:lang w:val="es-VE"/>
                    </w:rPr>
                    <w:t>Teléfono</w:t>
                  </w:r>
                  <w:r w:rsidR="00E719BB">
                    <w:rPr>
                      <w:rFonts w:ascii="Arial" w:hAnsi="Arial"/>
                      <w:sz w:val="20"/>
                      <w:szCs w:val="20"/>
                      <w:lang w:val="es-VE"/>
                    </w:rPr>
                    <w:t>:</w:t>
                  </w:r>
                  <w:r w:rsidRPr="007C2158">
                    <w:rPr>
                      <w:rFonts w:ascii="Arial" w:hAnsi="Arial"/>
                      <w:sz w:val="20"/>
                      <w:szCs w:val="20"/>
                      <w:lang w:val="pt-BR"/>
                    </w:rPr>
                    <w:t xml:space="preserve"> </w:t>
                  </w:r>
                  <w:r w:rsidR="008A1C1B">
                    <w:rPr>
                      <w:rFonts w:ascii="Arial" w:hAnsi="Arial"/>
                      <w:sz w:val="20"/>
                      <w:szCs w:val="20"/>
                      <w:lang w:val="pt-BR"/>
                    </w:rPr>
                    <w:t xml:space="preserve">+58 414-7871140 </w:t>
                  </w:r>
                  <w:r w:rsidRPr="007C2158">
                    <w:rPr>
                      <w:rFonts w:ascii="Arial" w:hAnsi="Arial"/>
                      <w:sz w:val="20"/>
                      <w:szCs w:val="20"/>
                      <w:lang w:val="pt-BR"/>
                    </w:rPr>
                    <w:t>E-</w:t>
                  </w:r>
                  <w:r w:rsidRPr="001026D4">
                    <w:rPr>
                      <w:rFonts w:ascii="Arial" w:hAnsi="Arial"/>
                      <w:sz w:val="20"/>
                      <w:szCs w:val="20"/>
                      <w:lang w:val="es-VE"/>
                    </w:rPr>
                    <w:t>mail</w:t>
                  </w:r>
                  <w:r w:rsidR="00E719BB">
                    <w:rPr>
                      <w:rFonts w:ascii="Arial" w:hAnsi="Arial"/>
                      <w:sz w:val="20"/>
                      <w:szCs w:val="20"/>
                      <w:lang w:val="es-VE"/>
                    </w:rPr>
                    <w:t>:</w:t>
                  </w:r>
                  <w:r w:rsidRPr="007C2158">
                    <w:rPr>
                      <w:rFonts w:ascii="Arial" w:hAnsi="Arial"/>
                      <w:sz w:val="20"/>
                      <w:szCs w:val="20"/>
                      <w:lang w:val="pt-BR"/>
                    </w:rPr>
                    <w:t xml:space="preserve"> </w:t>
                  </w:r>
                  <w:r w:rsidR="003A3DA4">
                    <w:rPr>
                      <w:rFonts w:ascii="Arial" w:hAnsi="Arial"/>
                      <w:sz w:val="20"/>
                      <w:szCs w:val="20"/>
                      <w:lang w:val="pt-BR"/>
                    </w:rPr>
                    <w:t>rrnnn200</w:t>
                  </w:r>
                  <w:r w:rsidRPr="007C2158">
                    <w:rPr>
                      <w:rFonts w:ascii="Arial" w:hAnsi="Arial"/>
                      <w:sz w:val="20"/>
                      <w:szCs w:val="20"/>
                      <w:lang w:val="pt-BR"/>
                    </w:rPr>
                    <w:t>@</w:t>
                  </w:r>
                  <w:r w:rsidR="003A3DA4">
                    <w:rPr>
                      <w:rFonts w:ascii="Arial" w:hAnsi="Arial"/>
                      <w:sz w:val="20"/>
                      <w:szCs w:val="20"/>
                      <w:lang w:val="pt-BR"/>
                    </w:rPr>
                    <w:t>gmail.com</w:t>
                  </w:r>
                </w:p>
                <w:p w:rsidR="00AD3A5C" w:rsidRPr="007C2158" w:rsidRDefault="00AD3A5C" w:rsidP="004835EE">
                  <w:pPr>
                    <w:rPr>
                      <w:rFonts w:ascii="Arial" w:hAnsi="Arial"/>
                      <w:sz w:val="20"/>
                      <w:szCs w:val="20"/>
                      <w:lang w:val="pt-BR"/>
                    </w:rPr>
                  </w:pPr>
                </w:p>
                <w:p w:rsidR="00AD3A5C" w:rsidRPr="0044216C" w:rsidRDefault="00D75577" w:rsidP="004835EE">
                  <w:pPr>
                    <w:rPr>
                      <w:rFonts w:ascii="Arial" w:hAnsi="Arial"/>
                      <w:b/>
                    </w:rPr>
                  </w:pPr>
                  <w:r>
                    <w:rPr>
                      <w:rFonts w:ascii="Arial" w:hAnsi="Arial"/>
                      <w:b/>
                    </w:rPr>
                    <w:t>María Milano</w:t>
                  </w:r>
                </w:p>
                <w:p w:rsidR="00AD3A5C" w:rsidRPr="0044216C" w:rsidRDefault="00D75577" w:rsidP="004835EE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CENTRO DE LLAMADAS MILANO</w:t>
                  </w:r>
                  <w:r w:rsidR="00AD3A5C" w:rsidRPr="0044216C">
                    <w:rPr>
                      <w:rFonts w:ascii="Arial" w:hAnsi="Arial"/>
                      <w:sz w:val="20"/>
                      <w:szCs w:val="20"/>
                    </w:rPr>
                    <w:t xml:space="preserve"> (</w:t>
                  </w:r>
                  <w:r w:rsidR="005E5111" w:rsidRPr="0044216C">
                    <w:rPr>
                      <w:rFonts w:ascii="Arial" w:hAnsi="Arial"/>
                      <w:sz w:val="20"/>
                      <w:szCs w:val="20"/>
                    </w:rPr>
                    <w:t>C</w:t>
                  </w:r>
                  <w:r w:rsidR="005E5111">
                    <w:rPr>
                      <w:rFonts w:ascii="Arial" w:hAnsi="Arial"/>
                      <w:sz w:val="20"/>
                      <w:szCs w:val="20"/>
                    </w:rPr>
                    <w:t>arúpano</w:t>
                  </w:r>
                  <w:r>
                    <w:rPr>
                      <w:rFonts w:ascii="Arial" w:hAnsi="Arial"/>
                      <w:sz w:val="20"/>
                      <w:szCs w:val="20"/>
                    </w:rPr>
                    <w:t>-Venezuela</w:t>
                  </w:r>
                  <w:r w:rsidR="00AD3A5C" w:rsidRPr="0044216C">
                    <w:rPr>
                      <w:rFonts w:ascii="Arial" w:hAnsi="Arial"/>
                      <w:sz w:val="20"/>
                      <w:szCs w:val="20"/>
                    </w:rPr>
                    <w:t>)</w:t>
                  </w:r>
                </w:p>
                <w:p w:rsidR="00AD3A5C" w:rsidRPr="007C2158" w:rsidRDefault="005E5111" w:rsidP="004835EE">
                  <w:pPr>
                    <w:rPr>
                      <w:rFonts w:ascii="Arial" w:hAnsi="Arial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  <w:lang w:val="pt-BR"/>
                    </w:rPr>
                    <w:t>Presidente</w:t>
                  </w:r>
                </w:p>
                <w:p w:rsidR="00AD3A5C" w:rsidRPr="007C2158" w:rsidRDefault="00AD3A5C" w:rsidP="004835EE">
                  <w:pPr>
                    <w:rPr>
                      <w:rFonts w:ascii="Arial" w:hAnsi="Arial"/>
                      <w:sz w:val="20"/>
                      <w:szCs w:val="20"/>
                      <w:lang w:val="pt-BR"/>
                    </w:rPr>
                  </w:pPr>
                  <w:r w:rsidRPr="001026D4">
                    <w:rPr>
                      <w:rFonts w:ascii="Arial" w:hAnsi="Arial"/>
                      <w:sz w:val="20"/>
                      <w:szCs w:val="20"/>
                      <w:lang w:val="es-VE"/>
                    </w:rPr>
                    <w:t>Teléfono</w:t>
                  </w:r>
                  <w:r w:rsidR="00E719BB">
                    <w:rPr>
                      <w:rFonts w:ascii="Arial" w:hAnsi="Arial"/>
                      <w:sz w:val="20"/>
                      <w:szCs w:val="20"/>
                      <w:lang w:val="es-VE"/>
                    </w:rPr>
                    <w:t>:</w:t>
                  </w:r>
                  <w:r w:rsidR="005E5111">
                    <w:rPr>
                      <w:rFonts w:ascii="Arial" w:hAnsi="Arial"/>
                      <w:sz w:val="20"/>
                      <w:szCs w:val="20"/>
                      <w:lang w:val="pt-BR"/>
                    </w:rPr>
                    <w:t xml:space="preserve"> +58 414-7954245</w:t>
                  </w:r>
                  <w:r w:rsidRPr="007C2158">
                    <w:rPr>
                      <w:rFonts w:ascii="Arial" w:hAnsi="Arial"/>
                      <w:sz w:val="20"/>
                      <w:szCs w:val="20"/>
                      <w:lang w:val="pt-BR"/>
                    </w:rPr>
                    <w:t xml:space="preserve">   E-mail</w:t>
                  </w:r>
                  <w:r w:rsidR="009A76C0">
                    <w:rPr>
                      <w:rFonts w:ascii="Arial" w:hAnsi="Arial"/>
                      <w:sz w:val="20"/>
                      <w:szCs w:val="20"/>
                      <w:lang w:val="pt-BR"/>
                    </w:rPr>
                    <w:t xml:space="preserve">: </w:t>
                  </w:r>
                  <w:r w:rsidRPr="007C2158">
                    <w:rPr>
                      <w:rFonts w:ascii="Arial" w:hAnsi="Arial"/>
                      <w:sz w:val="20"/>
                      <w:szCs w:val="20"/>
                      <w:lang w:val="pt-BR"/>
                    </w:rPr>
                    <w:t>xxxxxxxx@xxxxxxxx.com</w:t>
                  </w:r>
                </w:p>
                <w:p w:rsidR="00AD3A5C" w:rsidRPr="007C2158" w:rsidRDefault="00AD3A5C" w:rsidP="004835EE">
                  <w:pPr>
                    <w:rPr>
                      <w:sz w:val="20"/>
                      <w:szCs w:val="20"/>
                      <w:lang w:val="pt-BR"/>
                    </w:rPr>
                  </w:pPr>
                </w:p>
                <w:p w:rsidR="00AD3A5C" w:rsidRPr="0044216C" w:rsidRDefault="005E5111" w:rsidP="004835EE">
                  <w:pPr>
                    <w:rPr>
                      <w:rFonts w:ascii="Arial" w:hAnsi="Arial"/>
                      <w:b/>
                    </w:rPr>
                  </w:pPr>
                  <w:r>
                    <w:rPr>
                      <w:rFonts w:ascii="Arial" w:hAnsi="Arial"/>
                      <w:b/>
                    </w:rPr>
                    <w:t>Pedro Rivas</w:t>
                  </w:r>
                </w:p>
                <w:p w:rsidR="00AD3A5C" w:rsidRPr="0044216C" w:rsidRDefault="00AD3A5C" w:rsidP="004835EE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 w:rsidRPr="0044216C">
                    <w:rPr>
                      <w:rFonts w:ascii="Arial" w:hAnsi="Arial"/>
                      <w:sz w:val="20"/>
                      <w:szCs w:val="20"/>
                    </w:rPr>
                    <w:t xml:space="preserve"> </w:t>
                  </w:r>
                  <w:r w:rsidR="005E5111">
                    <w:rPr>
                      <w:rFonts w:ascii="Arial" w:hAnsi="Arial"/>
                      <w:sz w:val="20"/>
                      <w:szCs w:val="20"/>
                    </w:rPr>
                    <w:t>EL NUEVO QUESO AZUL</w:t>
                  </w:r>
                  <w:r w:rsidR="005E5111" w:rsidRPr="0044216C">
                    <w:rPr>
                      <w:rFonts w:ascii="Arial" w:hAnsi="Arial"/>
                      <w:sz w:val="20"/>
                      <w:szCs w:val="20"/>
                    </w:rPr>
                    <w:t xml:space="preserve"> (</w:t>
                  </w:r>
                  <w:r w:rsidR="005E5111">
                    <w:rPr>
                      <w:rFonts w:ascii="Arial" w:hAnsi="Arial"/>
                      <w:sz w:val="20"/>
                      <w:szCs w:val="20"/>
                    </w:rPr>
                    <w:t>Carúpano-Venezuela</w:t>
                  </w:r>
                  <w:r w:rsidR="005E5111" w:rsidRPr="0044216C">
                    <w:rPr>
                      <w:rFonts w:ascii="Arial" w:hAnsi="Arial"/>
                      <w:sz w:val="20"/>
                      <w:szCs w:val="20"/>
                    </w:rPr>
                    <w:t>)</w:t>
                  </w:r>
                </w:p>
                <w:p w:rsidR="00AD3A5C" w:rsidRPr="007C2158" w:rsidRDefault="00E719BB" w:rsidP="004835EE">
                  <w:pPr>
                    <w:rPr>
                      <w:rFonts w:ascii="Arial" w:hAnsi="Arial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  <w:lang w:val="pt-BR"/>
                    </w:rPr>
                    <w:t>Vendedor</w:t>
                  </w:r>
                </w:p>
                <w:p w:rsidR="00AD3A5C" w:rsidRPr="007C2158" w:rsidRDefault="00AD3A5C" w:rsidP="004835EE">
                  <w:pPr>
                    <w:rPr>
                      <w:rFonts w:ascii="Arial" w:hAnsi="Arial"/>
                      <w:sz w:val="20"/>
                      <w:szCs w:val="20"/>
                      <w:lang w:val="pt-BR"/>
                    </w:rPr>
                  </w:pPr>
                  <w:r w:rsidRPr="001026D4">
                    <w:rPr>
                      <w:rFonts w:ascii="Arial" w:hAnsi="Arial"/>
                      <w:sz w:val="20"/>
                      <w:szCs w:val="20"/>
                      <w:lang w:val="es-VE"/>
                    </w:rPr>
                    <w:t>Teléfono</w:t>
                  </w:r>
                  <w:r w:rsidR="00E719BB">
                    <w:rPr>
                      <w:rFonts w:ascii="Arial" w:hAnsi="Arial"/>
                      <w:sz w:val="20"/>
                      <w:szCs w:val="20"/>
                      <w:lang w:val="es-VE"/>
                    </w:rPr>
                    <w:t>:</w:t>
                  </w:r>
                  <w:r w:rsidRPr="007C2158">
                    <w:rPr>
                      <w:rFonts w:ascii="Arial" w:hAnsi="Arial"/>
                      <w:sz w:val="20"/>
                      <w:szCs w:val="20"/>
                      <w:lang w:val="pt-BR"/>
                    </w:rPr>
                    <w:t xml:space="preserve"> </w:t>
                  </w:r>
                  <w:r w:rsidR="00E719BB">
                    <w:rPr>
                      <w:rFonts w:ascii="Arial" w:hAnsi="Arial"/>
                      <w:sz w:val="20"/>
                      <w:szCs w:val="20"/>
                      <w:lang w:val="pt-BR"/>
                    </w:rPr>
                    <w:t>+58 426-3031753</w:t>
                  </w:r>
                  <w:r w:rsidRPr="007C2158">
                    <w:rPr>
                      <w:rFonts w:ascii="Arial" w:hAnsi="Arial"/>
                      <w:sz w:val="20"/>
                      <w:szCs w:val="20"/>
                      <w:lang w:val="pt-BR"/>
                    </w:rPr>
                    <w:t xml:space="preserve">  E-mail</w:t>
                  </w:r>
                  <w:r w:rsidR="00E719BB">
                    <w:rPr>
                      <w:rFonts w:ascii="Arial" w:hAnsi="Arial"/>
                      <w:sz w:val="20"/>
                      <w:szCs w:val="20"/>
                      <w:lang w:val="pt-BR"/>
                    </w:rPr>
                    <w:t>:</w:t>
                  </w:r>
                  <w:r w:rsidRPr="007C2158">
                    <w:rPr>
                      <w:rFonts w:ascii="Arial" w:hAnsi="Arial"/>
                      <w:sz w:val="20"/>
                      <w:szCs w:val="20"/>
                      <w:lang w:val="pt-BR"/>
                    </w:rPr>
                    <w:t xml:space="preserve"> </w:t>
                  </w:r>
                  <w:r w:rsidR="00E719BB">
                    <w:rPr>
                      <w:rFonts w:ascii="Arial" w:hAnsi="Arial"/>
                      <w:sz w:val="20"/>
                      <w:szCs w:val="20"/>
                      <w:lang w:val="pt-BR"/>
                    </w:rPr>
                    <w:t>pedrorivas_360</w:t>
                  </w:r>
                  <w:r w:rsidRPr="007C2158">
                    <w:rPr>
                      <w:rFonts w:ascii="Arial" w:hAnsi="Arial"/>
                      <w:sz w:val="20"/>
                      <w:szCs w:val="20"/>
                      <w:lang w:val="pt-BR"/>
                    </w:rPr>
                    <w:t>@</w:t>
                  </w:r>
                  <w:r w:rsidR="00E719BB">
                    <w:rPr>
                      <w:rFonts w:ascii="Arial" w:hAnsi="Arial"/>
                      <w:sz w:val="20"/>
                      <w:szCs w:val="20"/>
                      <w:lang w:val="pt-BR"/>
                    </w:rPr>
                    <w:t>hotmail</w:t>
                  </w:r>
                  <w:r w:rsidRPr="007C2158">
                    <w:rPr>
                      <w:rFonts w:ascii="Arial" w:hAnsi="Arial"/>
                      <w:sz w:val="20"/>
                      <w:szCs w:val="20"/>
                      <w:lang w:val="pt-BR"/>
                    </w:rPr>
                    <w:t>.com</w:t>
                  </w:r>
                </w:p>
                <w:p w:rsidR="007C2158" w:rsidRPr="00E719BB" w:rsidRDefault="007C2158" w:rsidP="004835EE">
                  <w:pPr>
                    <w:rPr>
                      <w:rFonts w:ascii="Arial" w:hAnsi="Arial"/>
                      <w:b/>
                      <w:color w:val="000000"/>
                      <w:sz w:val="28"/>
                      <w:szCs w:val="28"/>
                      <w:lang w:val="pt-BR"/>
                    </w:rPr>
                  </w:pPr>
                </w:p>
                <w:p w:rsidR="00AD3A5C" w:rsidRPr="007C2158" w:rsidRDefault="00AD3A5C" w:rsidP="004835EE">
                  <w:pPr>
                    <w:rPr>
                      <w:rFonts w:ascii="Arial" w:hAnsi="Arial"/>
                      <w:b/>
                      <w:color w:val="66FFCC"/>
                      <w:sz w:val="36"/>
                      <w:szCs w:val="36"/>
                      <w:lang w:val="pt-BR"/>
                    </w:rPr>
                  </w:pPr>
                  <w:r w:rsidRPr="007C2158">
                    <w:rPr>
                      <w:rFonts w:ascii="Arial" w:hAnsi="Arial"/>
                      <w:b/>
                      <w:color w:val="3366FF"/>
                      <w:sz w:val="36"/>
                      <w:szCs w:val="36"/>
                      <w:lang w:val="pt-BR"/>
                    </w:rPr>
                    <w:t>FORMACIONES ADICIONALES</w:t>
                  </w:r>
                  <w:r w:rsidR="0041461C">
                    <w:rPr>
                      <w:rFonts w:ascii="Arial" w:hAnsi="Arial"/>
                      <w:b/>
                      <w:color w:val="3366FF"/>
                      <w:sz w:val="36"/>
                      <w:szCs w:val="36"/>
                      <w:lang w:val="pt-BR"/>
                    </w:rPr>
                    <w:t xml:space="preserve"> </w:t>
                  </w:r>
                  <w:r w:rsidRPr="007C2158">
                    <w:rPr>
                      <w:rFonts w:ascii="Arial" w:hAnsi="Arial"/>
                      <w:b/>
                      <w:color w:val="3366FF"/>
                      <w:sz w:val="36"/>
                      <w:szCs w:val="36"/>
                      <w:lang w:val="pt-BR"/>
                    </w:rPr>
                    <w:t>E INTERESES</w:t>
                  </w:r>
                </w:p>
                <w:p w:rsidR="00AD3A5C" w:rsidRPr="00D75577" w:rsidRDefault="00AD3A5C" w:rsidP="004835EE">
                  <w:pPr>
                    <w:rPr>
                      <w:rFonts w:ascii="Arial" w:hAnsi="Arial"/>
                      <w:b/>
                      <w:sz w:val="16"/>
                      <w:szCs w:val="16"/>
                      <w:lang w:val="pt-BR"/>
                    </w:rPr>
                  </w:pPr>
                </w:p>
                <w:p w:rsidR="00A44784" w:rsidRDefault="00A44784" w:rsidP="00A44784">
                  <w:pPr>
                    <w:rPr>
                      <w:rFonts w:ascii="Arial" w:hAnsi="Arial"/>
                      <w:color w:val="000000"/>
                      <w:lang w:val="pt-BR"/>
                    </w:rPr>
                  </w:pPr>
                  <w:r w:rsidRPr="00A44784">
                    <w:rPr>
                      <w:rFonts w:ascii="Arial" w:hAnsi="Arial"/>
                      <w:b/>
                      <w:color w:val="000000"/>
                      <w:lang w:val="pt-BR"/>
                    </w:rPr>
                    <w:t>Cursos</w:t>
                  </w:r>
                  <w:r>
                    <w:rPr>
                      <w:rFonts w:ascii="Arial" w:hAnsi="Arial"/>
                      <w:color w:val="000000"/>
                      <w:lang w:val="pt-BR"/>
                    </w:rPr>
                    <w:t>:</w:t>
                  </w:r>
                </w:p>
                <w:p w:rsidR="00A44784" w:rsidRDefault="001026D4" w:rsidP="00E719BB">
                  <w:pPr>
                    <w:numPr>
                      <w:ilvl w:val="0"/>
                      <w:numId w:val="2"/>
                    </w:numPr>
                    <w:jc w:val="both"/>
                    <w:rPr>
                      <w:rFonts w:ascii="Arial" w:hAnsi="Arial"/>
                      <w:color w:val="000000"/>
                      <w:lang w:val="pt-BR"/>
                    </w:rPr>
                  </w:pPr>
                  <w:r w:rsidRPr="001026D4">
                    <w:rPr>
                      <w:rFonts w:ascii="Arial" w:hAnsi="Arial"/>
                      <w:color w:val="000000"/>
                      <w:lang w:val="pt-BR"/>
                    </w:rPr>
                    <w:t xml:space="preserve">PHP Básico: </w:t>
                  </w:r>
                  <w:r w:rsidRPr="001026D4">
                    <w:rPr>
                      <w:rFonts w:ascii="Arial" w:hAnsi="Arial"/>
                      <w:color w:val="000000"/>
                      <w:lang w:val="es-VE"/>
                    </w:rPr>
                    <w:t>Estructurado</w:t>
                  </w:r>
                  <w:r w:rsidRPr="001026D4">
                    <w:rPr>
                      <w:rFonts w:ascii="Arial" w:hAnsi="Arial"/>
                      <w:color w:val="000000"/>
                      <w:lang w:val="pt-BR"/>
                    </w:rPr>
                    <w:t xml:space="preserve"> – Orientado a Objetos</w:t>
                  </w:r>
                  <w:r>
                    <w:rPr>
                      <w:rFonts w:ascii="Arial" w:hAnsi="Arial"/>
                      <w:color w:val="000000"/>
                      <w:lang w:val="pt-BR"/>
                    </w:rPr>
                    <w:t xml:space="preserve"> </w:t>
                  </w:r>
                </w:p>
                <w:p w:rsidR="00AD3A5C" w:rsidRPr="007C2158" w:rsidRDefault="001026D4" w:rsidP="00E719BB">
                  <w:pPr>
                    <w:numPr>
                      <w:ilvl w:val="0"/>
                      <w:numId w:val="2"/>
                    </w:numPr>
                    <w:jc w:val="both"/>
                    <w:rPr>
                      <w:rFonts w:ascii="Arial" w:hAnsi="Arial"/>
                      <w:lang w:val="pt-BR"/>
                    </w:rPr>
                  </w:pPr>
                  <w:r w:rsidRPr="001026D4">
                    <w:rPr>
                      <w:rFonts w:ascii="Arial" w:hAnsi="Arial"/>
                      <w:color w:val="000000"/>
                      <w:lang w:val="es-VE"/>
                    </w:rPr>
                    <w:t>Mantenimiento</w:t>
                  </w:r>
                  <w:r w:rsidRPr="001026D4">
                    <w:rPr>
                      <w:rFonts w:ascii="Arial" w:hAnsi="Arial"/>
                      <w:color w:val="000000"/>
                      <w:lang w:val="pt-BR"/>
                    </w:rPr>
                    <w:t xml:space="preserve"> de PC Básico</w:t>
                  </w:r>
                  <w:r>
                    <w:rPr>
                      <w:rFonts w:ascii="Arial" w:hAnsi="Arial"/>
                      <w:color w:val="000000"/>
                      <w:lang w:val="pt-BR"/>
                    </w:rPr>
                    <w:t>.</w:t>
                  </w:r>
                </w:p>
                <w:p w:rsidR="00AD3A5C" w:rsidRDefault="00AD3A5C" w:rsidP="004835EE">
                  <w:pPr>
                    <w:rPr>
                      <w:rFonts w:ascii="Arial" w:hAnsi="Arial"/>
                    </w:rPr>
                  </w:pPr>
                  <w:r w:rsidRPr="0044216C">
                    <w:rPr>
                      <w:rFonts w:ascii="Arial" w:hAnsi="Arial"/>
                      <w:b/>
                    </w:rPr>
                    <w:t>Hobbies:</w:t>
                  </w:r>
                  <w:r w:rsidRPr="0044216C">
                    <w:rPr>
                      <w:rFonts w:ascii="Arial" w:hAnsi="Arial"/>
                    </w:rPr>
                    <w:t xml:space="preserve"> </w:t>
                  </w:r>
                  <w:r w:rsidR="00CF6DE7">
                    <w:rPr>
                      <w:rFonts w:ascii="Arial" w:hAnsi="Arial"/>
                    </w:rPr>
                    <w:t>Viajar, leer,</w:t>
                  </w:r>
                  <w:r w:rsidR="0010094A">
                    <w:rPr>
                      <w:rFonts w:ascii="Arial" w:hAnsi="Arial"/>
                    </w:rPr>
                    <w:t xml:space="preserve"> crear cosas,</w:t>
                  </w:r>
                  <w:r w:rsidR="00CF6DE7">
                    <w:rPr>
                      <w:rFonts w:ascii="Arial" w:hAnsi="Arial"/>
                    </w:rPr>
                    <w:t xml:space="preserve"> aprender cosas nuevas.</w:t>
                  </w:r>
                  <w:r w:rsidR="0010094A">
                    <w:rPr>
                      <w:rFonts w:ascii="Arial" w:hAnsi="Arial"/>
                    </w:rPr>
                    <w:tab/>
                  </w:r>
                </w:p>
                <w:p w:rsidR="0010094A" w:rsidRPr="0010094A" w:rsidRDefault="0010094A" w:rsidP="0010094A">
                  <w:pPr>
                    <w:jc w:val="center"/>
                    <w:rPr>
                      <w:sz w:val="22"/>
                      <w:lang w:val="en-US"/>
                    </w:rPr>
                  </w:pPr>
                  <w:r w:rsidRPr="0010094A">
                    <w:rPr>
                      <w:sz w:val="22"/>
                      <w:lang w:val="en-US"/>
                    </w:rPr>
                    <w:t xml:space="preserve">LinkedIn: </w:t>
                  </w:r>
                  <w:r w:rsidRPr="00D91664">
                    <w:rPr>
                      <w:rStyle w:val="CitadestacadaCar"/>
                      <w:lang w:val="en-US"/>
                    </w:rPr>
                    <w:t>https://www.linkedin.com/in/antonio-jos%C3%A9-guzm%C3%A1n-placencio-a5a165153/</w:t>
                  </w:r>
                </w:p>
                <w:p w:rsidR="0010094A" w:rsidRPr="0010094A" w:rsidRDefault="0010094A" w:rsidP="004835EE">
                  <w:pPr>
                    <w:rPr>
                      <w:rFonts w:ascii="Arial" w:hAnsi="Arial"/>
                      <w:lang w:val="en-US"/>
                    </w:rPr>
                  </w:pPr>
                </w:p>
                <w:p w:rsidR="00AD3A5C" w:rsidRPr="0010094A" w:rsidRDefault="00AD3A5C" w:rsidP="004835EE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  <w:p w:rsidR="00AD3A5C" w:rsidRPr="0010094A" w:rsidRDefault="00AD3A5C" w:rsidP="004835EE">
                  <w:pPr>
                    <w:rPr>
                      <w:color w:val="000000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A44784" w:rsidRPr="001026D4">
        <w:pict>
          <v:line id="Conector recto 11" o:spid="_x0000_s1028" style="position:absolute;z-index:251661824;visibility:visible" from="-184.95pt,470.85pt" to="382.05pt,47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08qrcBAABbAwAADgAAAGRycy9lMm9Eb2MueG1srFPLjtswDLwX2H8QdN/YCbBp14izhwTppWgD&#10;tP0ARpZtAXqBVOPk70sp3nTb3opeZFKkhpwhvXm5OCvOGskE38rlopZCexU644dWfv92ePwgBSXw&#10;HdjgdSuvmuTL9uHdZoqNXoUx2E6jYBBPzRRbOaYUm6oiNWoHtAhRew72AR0kdnGoOoSJ0Z2tVnW9&#10;rqaAXcSgNBHf7m9BuS34fa9V+tL3pJOwreTeUjmxnKd8VtsNNANCHI2a24B/6MKB8Vz0DrWHBOIH&#10;mr+gnFEYKPRpoYKrQt8bpQsHZrOs/2DzdYSoCxcWh+JdJvp/sOrz+YjCdDy7pRQeHM9ox5NSKaDA&#10;/BEcYJWmSA0n7/wRZ4/iETPlS48uf5mMuBRlr3dl9SUJxZfveVbPNQ9AvcaqXw8jUvqogxPZaKU1&#10;PpOGBs6fKHExTn1Nydc+HIy1ZXDWi6mVz0+rJ0YGXp/eQmLTRSZEfpAC7MB7qRIWRArWdPl1xiEc&#10;TjuL4gy8G+v14bDbZaJc7be0XHoPNN7ySmhOsz7D6LJlc6dZpZsu2TqF7lrkqrLHEyzo87blFXnr&#10;s/32n9j+BAAA//8DAFBLAwQUAAYACAAAACEAHIKfUuAAAAAMAQAADwAAAGRycy9kb3ducmV2Lnht&#10;bEyPwU7DMAyG70i8Q2QkbltShgYtTSeEQCAug24HjlnitRWNUzXZVt4eIyHB0fan399fribfiyOO&#10;sQukIZsrEEg2uI4aDdvN0+wWREyGnOkDoYYvjLCqzs9KU7hwonc81qkRHEKxMBralIZCymhb9CbO&#10;w4DEt30YvUk8jo10ozlxuO/llVJL6U1H/KE1Az60aD/rg9fQpJe3549tHe2NGh5t97rfrEep9eXF&#10;dH8HIuGU/mD40Wd1qNhpFw7koug1zLLrRc6shkW+5FaM5LnKQOx+N7Iq5f8S1TcAAAD//wMAUEsB&#10;Ai0AFAAGAAgAAAAhAOSZw8D7AAAA4QEAABMAAAAAAAAAAAAAAAAAAAAAAFtDb250ZW50X1R5cGVz&#10;XS54bWxQSwECLQAUAAYACAAAACEAI7Jq4dcAAACUAQAACwAAAAAAAAAAAAAAAAAsAQAAX3JlbHMv&#10;LnJlbHNQSwECLQAUAAYACAAAACEAMt08qrcBAABbAwAADgAAAAAAAAAAAAAAAAAsAgAAZHJzL2Uy&#10;b0RvYy54bWxQSwECLQAUAAYACAAAACEAHIKfUuAAAAAMAQAADwAAAAAAAAAAAAAAAAAPBAAAZHJz&#10;L2Rvd25yZXYueG1sUEsFBgAAAAAEAAQA8wAAABwFAAAAAA==&#10;" strokecolor="#36f"/>
        </w:pict>
      </w:r>
      <w:r w:rsidR="00076B76" w:rsidRPr="001026D4">
        <w:pict>
          <v:line id="Conector recto 14" o:spid="_x0000_s1027" style="position:absolute;z-index:251660800;visibility:visible" from="-189pt,248.2pt" to="378pt,24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B5bLgBAABbAwAADgAAAGRycy9lMm9Eb2MueG1srFNNb9swDL0P2H8QdG/sBm22GnF6cJBdhi3A&#10;1h/AyLItQF8gtTj596OUNOu227CLTIrUI98jvX4+OSuOGskE38r7RS2F9ir0xo+tfPm+u/soBSXw&#10;PdjgdSvPmuTz5v279RwbvQxTsL1GwSCemjm2ckopNlVFatIOaBGi9hwcAjpI7OJY9QgzoztbLet6&#10;Vc0B+4hBaSK+3V6CclPwh0Gr9HUYSCdhW8m9pXJiOQ/5rDZraEaEOBl1bQP+oQsHxnPRG9QWEogf&#10;aP6CckZhoDCkhQquCsNglC4cmM19/QebbxNEXbiwOBRvMtH/g1VfjnsUpufZPUjhwfGMOp6USgEF&#10;5o/gAKs0R2o4ufN7vHoU95gpnwZ0+ctkxKkoe74pq09JKL78wLN6qnkA6jVW/XoYkdInHZzIRiut&#10;8Zk0NHD8TImLceprSr72YWesLYOzXsytfHpcPjIy8PoMFhKbLjIh8qMUYEfeS5WwIFKwps+vMw7h&#10;eOgsiiPwbqxWu13XZaJc7be0XHoLNF3ySuiaZn2G0WXLrp1mlS66ZOsQ+nORq8oeT7CgX7ctr8hb&#10;n+23/8TmJwAAAP//AwBQSwMEFAAGAAgAAAAhAGXSFVveAAAADAEAAA8AAABkcnMvZG93bnJldi54&#10;bWxMj81OwzAQhO9IvIO1SNxaO/wnxKkQAoF6AdIeOLrxNomI15HttuHt2UpIcJvdGc1+Wy4mN4g9&#10;hth70pDNFQikxtueWg3r1fPsDkRMhqwZPKGGb4ywqE5PSlNYf6AP3NepFVxCsTAaupTGQsrYdOhM&#10;nPsRib2tD84kHkMrbTAHLneDvFDqRjrTE1/ozIiPHTZf9c5paNPr+8vnuo7NrRqfmn65Xb0FqfX5&#10;2fRwDyLhlP7CcMRndKiYaeN3ZKMYNMyyq8ucs6yuj4Ijea4yEJvfjaxK+f+J6gcAAP//AwBQSwEC&#10;LQAUAAYACAAAACEA5JnDwPsAAADhAQAAEwAAAAAAAAAAAAAAAAAAAAAAW0NvbnRlbnRfVHlwZXNd&#10;LnhtbFBLAQItABQABgAIAAAAIQAjsmrh1wAAAJQBAAALAAAAAAAAAAAAAAAAACwBAABfcmVscy8u&#10;cmVsc1BLAQItABQABgAIAAAAIQBYcHlsuAEAAFsDAAAOAAAAAAAAAAAAAAAAACwCAABkcnMvZTJv&#10;RG9jLnhtbFBLAQItABQABgAIAAAAIQBl0hVb3gAAAAwBAAAPAAAAAAAAAAAAAAAAABAEAABkcnMv&#10;ZG93bnJldi54bWxQSwUGAAAAAAQABADzAAAAGwUAAAAA&#10;" strokecolor="#36f"/>
        </w:pict>
      </w:r>
    </w:p>
    <w:sectPr w:rsidR="00A70072" w:rsidRPr="001026D4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FB0" w:rsidRDefault="00292FB0" w:rsidP="00A70072">
      <w:r>
        <w:separator/>
      </w:r>
    </w:p>
  </w:endnote>
  <w:endnote w:type="continuationSeparator" w:id="1">
    <w:p w:rsidR="00292FB0" w:rsidRDefault="00292FB0" w:rsidP="00A700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FB0" w:rsidRDefault="00292FB0" w:rsidP="00A70072">
      <w:r>
        <w:separator/>
      </w:r>
    </w:p>
  </w:footnote>
  <w:footnote w:type="continuationSeparator" w:id="1">
    <w:p w:rsidR="00292FB0" w:rsidRDefault="00292FB0" w:rsidP="00A700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6148E"/>
    <w:multiLevelType w:val="hybridMultilevel"/>
    <w:tmpl w:val="981047D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attachedTemplate r:id="rId1"/>
  <w:doNotTrackMoves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158"/>
    <w:rsid w:val="00076B76"/>
    <w:rsid w:val="000A6FC0"/>
    <w:rsid w:val="000C266A"/>
    <w:rsid w:val="000D767D"/>
    <w:rsid w:val="000E4A8C"/>
    <w:rsid w:val="0010094A"/>
    <w:rsid w:val="001026D4"/>
    <w:rsid w:val="00231FB9"/>
    <w:rsid w:val="00292FB0"/>
    <w:rsid w:val="002C394F"/>
    <w:rsid w:val="002E132A"/>
    <w:rsid w:val="003A3DA4"/>
    <w:rsid w:val="003D68E7"/>
    <w:rsid w:val="003D7355"/>
    <w:rsid w:val="0041461C"/>
    <w:rsid w:val="0044216C"/>
    <w:rsid w:val="004835EE"/>
    <w:rsid w:val="004B6791"/>
    <w:rsid w:val="004F25B4"/>
    <w:rsid w:val="005B7B02"/>
    <w:rsid w:val="005E5111"/>
    <w:rsid w:val="0074366C"/>
    <w:rsid w:val="007B3AE8"/>
    <w:rsid w:val="007C2158"/>
    <w:rsid w:val="0080661A"/>
    <w:rsid w:val="0087426A"/>
    <w:rsid w:val="00885880"/>
    <w:rsid w:val="008A1C1B"/>
    <w:rsid w:val="00951B47"/>
    <w:rsid w:val="009A76C0"/>
    <w:rsid w:val="009E0F4F"/>
    <w:rsid w:val="00A44784"/>
    <w:rsid w:val="00A70072"/>
    <w:rsid w:val="00AB270A"/>
    <w:rsid w:val="00AD3A5C"/>
    <w:rsid w:val="00B07E9F"/>
    <w:rsid w:val="00B24942"/>
    <w:rsid w:val="00B30887"/>
    <w:rsid w:val="00B476C7"/>
    <w:rsid w:val="00B85351"/>
    <w:rsid w:val="00C813FF"/>
    <w:rsid w:val="00C817D4"/>
    <w:rsid w:val="00CF6DE7"/>
    <w:rsid w:val="00D75577"/>
    <w:rsid w:val="00D860E1"/>
    <w:rsid w:val="00D91664"/>
    <w:rsid w:val="00E719BB"/>
    <w:rsid w:val="00E75AE1"/>
    <w:rsid w:val="00F15C60"/>
    <w:rsid w:val="00F721A0"/>
    <w:rsid w:val="00F739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paragraph" w:styleId="Citadestacada">
    <w:name w:val="Intense Quote"/>
    <w:basedOn w:val="Normal"/>
    <w:next w:val="Normal"/>
    <w:link w:val="CitadestacadaCar"/>
    <w:uiPriority w:val="30"/>
    <w:qFormat/>
    <w:rsid w:val="00D9166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1664"/>
    <w:rPr>
      <w:b/>
      <w:bCs/>
      <w:i/>
      <w:iCs/>
      <w:color w:val="4F81BD" w:themeColor="accent1"/>
      <w:sz w:val="24"/>
      <w:szCs w:val="24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esktop\descargar-word\Formato12.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B3BB60-61BF-4393-A905-9DD7705C1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Formato12.2</Template>
  <TotalTime>207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Links>
    <vt:vector size="12" baseType="variant">
      <vt:variant>
        <vt:i4>49</vt:i4>
      </vt:variant>
      <vt:variant>
        <vt:i4>2103</vt:i4>
      </vt:variant>
      <vt:variant>
        <vt:i4>1025</vt:i4>
      </vt:variant>
      <vt:variant>
        <vt:i4>1</vt:i4>
      </vt:variant>
      <vt:variant>
        <vt:lpwstr>1</vt:lpwstr>
      </vt:variant>
      <vt:variant>
        <vt:lpwstr/>
      </vt:variant>
      <vt:variant>
        <vt:i4>3735598</vt:i4>
      </vt:variant>
      <vt:variant>
        <vt:i4>2731</vt:i4>
      </vt:variant>
      <vt:variant>
        <vt:i4>1026</vt:i4>
      </vt:variant>
      <vt:variant>
        <vt:i4>1</vt:i4>
      </vt:variant>
      <vt:variant>
        <vt:lpwstr>1 00-21-36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usuario</cp:lastModifiedBy>
  <cp:revision>4</cp:revision>
  <dcterms:created xsi:type="dcterms:W3CDTF">2017-08-16T19:52:00Z</dcterms:created>
  <dcterms:modified xsi:type="dcterms:W3CDTF">2018-10-26T15:44:00Z</dcterms:modified>
</cp:coreProperties>
</file>